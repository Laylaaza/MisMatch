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75C6B" w14:textId="4E908E58" w:rsidR="00453A11" w:rsidRPr="00993266" w:rsidRDefault="008E5674" w:rsidP="00453A11">
      <w:pPr>
        <w:pStyle w:val="Title"/>
        <w:rPr>
          <w:lang w:val="en-US"/>
        </w:rPr>
      </w:pPr>
      <w:r w:rsidRPr="00993266">
        <w:rPr>
          <w:lang w:val="en-US"/>
        </w:rPr>
        <w:t xml:space="preserve">Planning &amp; </w:t>
      </w:r>
      <w:proofErr w:type="spellStart"/>
      <w:r w:rsidRPr="00993266">
        <w:rPr>
          <w:lang w:val="en-US"/>
        </w:rPr>
        <w:t>Ontwerp</w:t>
      </w:r>
      <w:proofErr w:type="spellEnd"/>
    </w:p>
    <w:sdt>
      <w:sdtPr>
        <w:rPr>
          <w:lang w:val="en-US"/>
        </w:rPr>
        <w:alias w:val="Projectnaam"/>
        <w:tag w:val="Projectnaam"/>
        <w:id w:val="-914392091"/>
        <w:placeholder>
          <w:docPart w:val="8BA8B853B9AF4191B3E608CD03D4937C"/>
        </w:placeholder>
        <w:showingPlcHdr/>
        <w:text/>
      </w:sdtPr>
      <w:sdtContent>
        <w:p w14:paraId="34115574" w14:textId="77777777" w:rsidR="00C82853" w:rsidRDefault="00C82853" w:rsidP="00C82853">
          <w:pPr>
            <w:rPr>
              <w:lang w:val="en-US"/>
            </w:rPr>
          </w:pPr>
          <w:r w:rsidRPr="00AD01ED">
            <w:rPr>
              <w:rStyle w:val="PlaceholderText"/>
              <w:lang w:val="en-US"/>
            </w:rPr>
            <w:t>Click or tap here to enter text.</w:t>
          </w:r>
        </w:p>
      </w:sdtContent>
    </w:sdt>
    <w:p w14:paraId="18082227"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993266" w14:paraId="2F6C827F" w14:textId="77777777" w:rsidTr="009877AD">
        <w:tc>
          <w:tcPr>
            <w:tcW w:w="1601" w:type="dxa"/>
          </w:tcPr>
          <w:p w14:paraId="0B12F1EF" w14:textId="77777777" w:rsidR="00AE35A7" w:rsidRPr="00AE35A7" w:rsidRDefault="00AE35A7" w:rsidP="00AE35A7">
            <w:pPr>
              <w:pStyle w:val="NoSpacing"/>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0D82767" w14:textId="20057885" w:rsidR="00AE35A7" w:rsidRPr="00AE35A7" w:rsidRDefault="00000000" w:rsidP="00AE35A7">
            <w:pPr>
              <w:pStyle w:val="NoSpacing"/>
              <w:rPr>
                <w:lang w:val="en-US"/>
              </w:rPr>
            </w:pPr>
            <w:sdt>
              <w:sdtPr>
                <w:alias w:val="Versienummer"/>
                <w:tag w:val="Version"/>
                <w:id w:val="-193926220"/>
                <w:placeholder>
                  <w:docPart w:val="86BD7D69A15B4761A0103071CBFFF6E7"/>
                </w:placeholder>
                <w:text/>
              </w:sdtPr>
              <w:sdtContent>
                <w:r w:rsidR="003C56ED">
                  <w:t>1.0</w:t>
                </w:r>
              </w:sdtContent>
            </w:sdt>
            <w:bookmarkEnd w:id="0"/>
          </w:p>
        </w:tc>
      </w:tr>
      <w:tr w:rsidR="00AE35A7" w:rsidRPr="003C56ED" w14:paraId="496F014E" w14:textId="77777777" w:rsidTr="009877AD">
        <w:tc>
          <w:tcPr>
            <w:tcW w:w="1601" w:type="dxa"/>
          </w:tcPr>
          <w:p w14:paraId="70D70126" w14:textId="77777777" w:rsidR="00AE35A7" w:rsidRPr="00AE35A7" w:rsidRDefault="00AE35A7" w:rsidP="00AE35A7">
            <w:pPr>
              <w:pStyle w:val="NoSpacing"/>
              <w:rPr>
                <w:lang w:val="en-US"/>
              </w:rPr>
            </w:pPr>
            <w:r w:rsidRPr="00AE35A7">
              <w:rPr>
                <w:lang w:val="en-US"/>
              </w:rPr>
              <w:t>Auteur(s):</w:t>
            </w:r>
          </w:p>
        </w:tc>
        <w:bookmarkStart w:id="1" w:name="Auteurs"/>
        <w:tc>
          <w:tcPr>
            <w:tcW w:w="4536" w:type="dxa"/>
          </w:tcPr>
          <w:p w14:paraId="035405CB" w14:textId="24A9BE38" w:rsidR="00AE35A7" w:rsidRPr="00AE35A7" w:rsidRDefault="00000000" w:rsidP="00AE35A7">
            <w:pPr>
              <w:pStyle w:val="NoSpacing"/>
              <w:rPr>
                <w:lang w:val="en-US"/>
              </w:rPr>
            </w:pPr>
            <w:sdt>
              <w:sdtPr>
                <w:alias w:val="Naam van de auteur"/>
                <w:tag w:val="Authors"/>
                <w:id w:val="1931920483"/>
                <w:placeholder>
                  <w:docPart w:val="E4EF777107AE493FB3EAA03110B816F8"/>
                </w:placeholder>
                <w:text/>
              </w:sdtPr>
              <w:sdtContent>
                <w:r w:rsidR="003C56ED">
                  <w:t>Layla Azarfane</w:t>
                </w:r>
              </w:sdtContent>
            </w:sdt>
            <w:bookmarkEnd w:id="1"/>
          </w:p>
        </w:tc>
      </w:tr>
      <w:tr w:rsidR="00AE35A7" w:rsidRPr="003C56ED" w14:paraId="0F695B3F" w14:textId="77777777" w:rsidTr="009877AD">
        <w:tc>
          <w:tcPr>
            <w:tcW w:w="1601" w:type="dxa"/>
          </w:tcPr>
          <w:p w14:paraId="4291EEE5" w14:textId="77777777" w:rsidR="00AE35A7" w:rsidRPr="00AE35A7" w:rsidRDefault="00AE35A7" w:rsidP="00AE35A7">
            <w:pPr>
              <w:pStyle w:val="NoSpacing"/>
              <w:rPr>
                <w:lang w:val="en-US"/>
              </w:rPr>
            </w:pPr>
            <w:r w:rsidRPr="00AE35A7">
              <w:rPr>
                <w:lang w:val="en-US"/>
              </w:rPr>
              <w:t>Datum:</w:t>
            </w:r>
          </w:p>
        </w:tc>
        <w:tc>
          <w:tcPr>
            <w:tcW w:w="4536" w:type="dxa"/>
          </w:tcPr>
          <w:p w14:paraId="7386A4B3" w14:textId="66ECDD21" w:rsidR="00AE35A7" w:rsidRPr="000534B2" w:rsidRDefault="00000000" w:rsidP="00AE35A7">
            <w:pPr>
              <w:pStyle w:val="NoSpacing"/>
              <w:rPr>
                <w:lang w:val="en-US"/>
              </w:rPr>
            </w:pPr>
            <w:sdt>
              <w:sdtPr>
                <w:alias w:val="Datum"/>
                <w:tag w:val="Date"/>
                <w:id w:val="-1127611690"/>
                <w:placeholder>
                  <w:docPart w:val="C47AE688DC794FF891F04A29D7A2821E"/>
                </w:placeholder>
                <w:text/>
              </w:sdtPr>
              <w:sdtContent>
                <w:r w:rsidR="003C56ED">
                  <w:t>13.05.2025</w:t>
                </w:r>
              </w:sdtContent>
            </w:sdt>
          </w:p>
        </w:tc>
      </w:tr>
    </w:tbl>
    <w:p w14:paraId="57DE28DF" w14:textId="77777777" w:rsidR="00AE35A7" w:rsidRDefault="00AE35A7">
      <w:pPr>
        <w:rPr>
          <w:lang w:val="en-US"/>
        </w:rPr>
      </w:pPr>
      <w:r>
        <w:rPr>
          <w:lang w:val="en-US"/>
        </w:rPr>
        <w:br w:type="page"/>
      </w:r>
    </w:p>
    <w:p w14:paraId="00D2DA91" w14:textId="77777777" w:rsidR="008A2B7E" w:rsidRPr="0093389B" w:rsidRDefault="008A2B7E" w:rsidP="008A2B7E">
      <w:pPr>
        <w:pStyle w:val="Heading1"/>
      </w:pPr>
      <w:bookmarkStart w:id="2" w:name="_Toc119336164"/>
      <w:r w:rsidRPr="0093389B">
        <w:lastRenderedPageBreak/>
        <w:t>Versiebeheer</w:t>
      </w:r>
      <w:bookmarkEnd w:id="2"/>
    </w:p>
    <w:p w14:paraId="3417A13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62350CDC"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900809" w14:textId="77777777" w:rsidR="008A2B7E" w:rsidRPr="0093389B" w:rsidRDefault="008A2B7E" w:rsidP="00AF55D5">
            <w:pPr>
              <w:pStyle w:val="NoSpacing"/>
            </w:pPr>
            <w:r w:rsidRPr="0093389B">
              <w:t>Datum</w:t>
            </w:r>
          </w:p>
        </w:tc>
        <w:tc>
          <w:tcPr>
            <w:tcW w:w="788" w:type="dxa"/>
          </w:tcPr>
          <w:p w14:paraId="7590EC7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3CC735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57204F5"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D8E1EF8"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83B364E" w14:textId="33AE8737" w:rsidR="008A2B7E" w:rsidRPr="0093389B" w:rsidRDefault="003C56ED" w:rsidP="00AF55D5">
            <w:pPr>
              <w:pStyle w:val="NoSpacing"/>
              <w:jc w:val="center"/>
              <w:rPr>
                <w:b w:val="0"/>
              </w:rPr>
            </w:pPr>
            <w:r>
              <w:rPr>
                <w:b w:val="0"/>
              </w:rPr>
              <w:t>13.05.2025</w:t>
            </w:r>
          </w:p>
        </w:tc>
        <w:tc>
          <w:tcPr>
            <w:tcW w:w="788" w:type="dxa"/>
          </w:tcPr>
          <w:p w14:paraId="029F14C6" w14:textId="4DE51E12" w:rsidR="008A2B7E" w:rsidRPr="0093389B" w:rsidRDefault="003C56ED"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2BEC9984" w14:textId="6912BF24" w:rsidR="008A2B7E" w:rsidRPr="0093389B" w:rsidRDefault="003C56ED" w:rsidP="008A2B7E">
            <w:pPr>
              <w:pStyle w:val="NoSpacing"/>
              <w:cnfStyle w:val="000000100000" w:firstRow="0" w:lastRow="0" w:firstColumn="0" w:lastColumn="0" w:oddVBand="0" w:evenVBand="0" w:oddHBand="1" w:evenHBand="0" w:firstRowFirstColumn="0" w:firstRowLastColumn="0" w:lastRowFirstColumn="0" w:lastRowLastColumn="0"/>
            </w:pPr>
            <w:r>
              <w:t>Layla</w:t>
            </w:r>
          </w:p>
        </w:tc>
        <w:tc>
          <w:tcPr>
            <w:tcW w:w="5481" w:type="dxa"/>
          </w:tcPr>
          <w:p w14:paraId="2ECA2F87" w14:textId="3A821E63" w:rsidR="008A2B7E" w:rsidRPr="0093389B" w:rsidRDefault="003C56ED" w:rsidP="008A2B7E">
            <w:pPr>
              <w:pStyle w:val="NoSpacing"/>
              <w:cnfStyle w:val="000000100000" w:firstRow="0" w:lastRow="0" w:firstColumn="0" w:lastColumn="0" w:oddVBand="0" w:evenVBand="0" w:oddHBand="1" w:evenHBand="0" w:firstRowFirstColumn="0" w:firstRowLastColumn="0" w:lastRowFirstColumn="0" w:lastRowLastColumn="0"/>
            </w:pPr>
            <w:r>
              <w:t>Document aangemaakt en ingevuld</w:t>
            </w:r>
          </w:p>
        </w:tc>
      </w:tr>
      <w:tr w:rsidR="008A2B7E" w:rsidRPr="0093389B" w14:paraId="51E09325"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046CA29" w14:textId="77777777" w:rsidR="008A2B7E" w:rsidRPr="0093389B" w:rsidRDefault="008A2B7E" w:rsidP="00AF55D5">
            <w:pPr>
              <w:pStyle w:val="NoSpacing"/>
              <w:jc w:val="center"/>
              <w:rPr>
                <w:b w:val="0"/>
              </w:rPr>
            </w:pPr>
          </w:p>
        </w:tc>
        <w:tc>
          <w:tcPr>
            <w:tcW w:w="788" w:type="dxa"/>
          </w:tcPr>
          <w:p w14:paraId="66C67E54"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67E94B0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7BF06F0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0BE1DDE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79DB6B" w14:textId="77777777" w:rsidR="008A2B7E" w:rsidRPr="0093389B" w:rsidRDefault="008A2B7E" w:rsidP="00AF55D5">
            <w:pPr>
              <w:pStyle w:val="NoSpacing"/>
              <w:jc w:val="center"/>
              <w:rPr>
                <w:b w:val="0"/>
              </w:rPr>
            </w:pPr>
          </w:p>
        </w:tc>
        <w:tc>
          <w:tcPr>
            <w:tcW w:w="788" w:type="dxa"/>
          </w:tcPr>
          <w:p w14:paraId="70E35DB4"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5D8EA751"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44B5C20A"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797DEC04"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30A28A6" w14:textId="77777777" w:rsidR="008A2B7E" w:rsidRPr="0093389B" w:rsidRDefault="008A2B7E" w:rsidP="00AF55D5">
            <w:pPr>
              <w:pStyle w:val="NoSpacing"/>
              <w:jc w:val="center"/>
              <w:rPr>
                <w:b w:val="0"/>
              </w:rPr>
            </w:pPr>
          </w:p>
        </w:tc>
        <w:tc>
          <w:tcPr>
            <w:tcW w:w="788" w:type="dxa"/>
          </w:tcPr>
          <w:p w14:paraId="67C66AAE"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7712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4CBC93C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6ED45487" w14:textId="77777777" w:rsidR="008A2B7E" w:rsidRPr="0093389B" w:rsidRDefault="008A2B7E" w:rsidP="008A2B7E">
      <w:pPr>
        <w:pStyle w:val="NoSpacing"/>
      </w:pPr>
    </w:p>
    <w:p w14:paraId="62BBC1A4" w14:textId="77777777" w:rsidR="008A2B7E" w:rsidRPr="0093389B" w:rsidRDefault="008A2B7E">
      <w:r w:rsidRPr="0093389B">
        <w:br w:type="page"/>
      </w:r>
    </w:p>
    <w:p w14:paraId="5800A17E" w14:textId="77777777" w:rsidR="008A2B7E" w:rsidRPr="0093389B" w:rsidRDefault="008A2B7E" w:rsidP="008A2B7E">
      <w:pPr>
        <w:pStyle w:val="Header1inhoudsopave"/>
      </w:pPr>
      <w:r w:rsidRPr="0093389B">
        <w:lastRenderedPageBreak/>
        <w:t>Inhoudsopgave</w:t>
      </w:r>
    </w:p>
    <w:p w14:paraId="2B4054B6" w14:textId="77777777" w:rsidR="008A2B7E" w:rsidRPr="0093389B" w:rsidRDefault="008A2B7E" w:rsidP="008A2B7E">
      <w:pPr>
        <w:pStyle w:val="NoSpacing"/>
      </w:pPr>
    </w:p>
    <w:p w14:paraId="61F62EB4" w14:textId="1C58C004" w:rsidR="00AB1B51"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119336164" w:history="1">
        <w:r w:rsidR="00AB1B51" w:rsidRPr="00381DE4">
          <w:rPr>
            <w:rStyle w:val="Hyperlink"/>
            <w:noProof/>
          </w:rPr>
          <w:t>Versiebeheer</w:t>
        </w:r>
        <w:r w:rsidR="00AB1B51">
          <w:rPr>
            <w:noProof/>
            <w:webHidden/>
          </w:rPr>
          <w:tab/>
        </w:r>
        <w:r w:rsidR="00AB1B51">
          <w:rPr>
            <w:noProof/>
            <w:webHidden/>
          </w:rPr>
          <w:fldChar w:fldCharType="begin"/>
        </w:r>
        <w:r w:rsidR="00AB1B51">
          <w:rPr>
            <w:noProof/>
            <w:webHidden/>
          </w:rPr>
          <w:instrText xml:space="preserve"> PAGEREF _Toc119336164 \h </w:instrText>
        </w:r>
        <w:r w:rsidR="00AB1B51">
          <w:rPr>
            <w:noProof/>
            <w:webHidden/>
          </w:rPr>
        </w:r>
        <w:r w:rsidR="00AB1B51">
          <w:rPr>
            <w:noProof/>
            <w:webHidden/>
          </w:rPr>
          <w:fldChar w:fldCharType="separate"/>
        </w:r>
        <w:r w:rsidR="00AB1B51">
          <w:rPr>
            <w:noProof/>
            <w:webHidden/>
          </w:rPr>
          <w:t>2</w:t>
        </w:r>
        <w:r w:rsidR="00AB1B51">
          <w:rPr>
            <w:noProof/>
            <w:webHidden/>
          </w:rPr>
          <w:fldChar w:fldCharType="end"/>
        </w:r>
      </w:hyperlink>
    </w:p>
    <w:p w14:paraId="3C6A96F1" w14:textId="435B0B73" w:rsidR="00AB1B51" w:rsidRDefault="00AB1B51">
      <w:pPr>
        <w:pStyle w:val="TOC1"/>
        <w:tabs>
          <w:tab w:val="right" w:leader="dot" w:pos="9062"/>
        </w:tabs>
        <w:rPr>
          <w:rFonts w:eastAsiaTheme="minorEastAsia"/>
          <w:noProof/>
          <w:lang w:eastAsia="nl-NL"/>
        </w:rPr>
      </w:pPr>
      <w:hyperlink w:anchor="_Toc119336165" w:history="1">
        <w:r w:rsidRPr="00381DE4">
          <w:rPr>
            <w:rStyle w:val="Hyperlink"/>
            <w:noProof/>
          </w:rPr>
          <w:t>Planning</w:t>
        </w:r>
        <w:r>
          <w:rPr>
            <w:noProof/>
            <w:webHidden/>
          </w:rPr>
          <w:tab/>
        </w:r>
        <w:r>
          <w:rPr>
            <w:noProof/>
            <w:webHidden/>
          </w:rPr>
          <w:fldChar w:fldCharType="begin"/>
        </w:r>
        <w:r>
          <w:rPr>
            <w:noProof/>
            <w:webHidden/>
          </w:rPr>
          <w:instrText xml:space="preserve"> PAGEREF _Toc119336165 \h </w:instrText>
        </w:r>
        <w:r>
          <w:rPr>
            <w:noProof/>
            <w:webHidden/>
          </w:rPr>
        </w:r>
        <w:r>
          <w:rPr>
            <w:noProof/>
            <w:webHidden/>
          </w:rPr>
          <w:fldChar w:fldCharType="separate"/>
        </w:r>
        <w:r>
          <w:rPr>
            <w:noProof/>
            <w:webHidden/>
          </w:rPr>
          <w:t>4</w:t>
        </w:r>
        <w:r>
          <w:rPr>
            <w:noProof/>
            <w:webHidden/>
          </w:rPr>
          <w:fldChar w:fldCharType="end"/>
        </w:r>
      </w:hyperlink>
    </w:p>
    <w:p w14:paraId="602D7670" w14:textId="05AB7A2F" w:rsidR="00AB1B51" w:rsidRDefault="00AB1B51">
      <w:pPr>
        <w:pStyle w:val="TOC1"/>
        <w:tabs>
          <w:tab w:val="right" w:leader="dot" w:pos="9062"/>
        </w:tabs>
        <w:rPr>
          <w:rFonts w:eastAsiaTheme="minorEastAsia"/>
          <w:noProof/>
          <w:lang w:eastAsia="nl-NL"/>
        </w:rPr>
      </w:pPr>
      <w:hyperlink w:anchor="_Toc119336166" w:history="1">
        <w:r w:rsidRPr="00381DE4">
          <w:rPr>
            <w:rStyle w:val="Hyperlink"/>
            <w:noProof/>
          </w:rPr>
          <w:t>Ontwerp</w:t>
        </w:r>
        <w:r>
          <w:rPr>
            <w:noProof/>
            <w:webHidden/>
          </w:rPr>
          <w:tab/>
        </w:r>
        <w:r>
          <w:rPr>
            <w:noProof/>
            <w:webHidden/>
          </w:rPr>
          <w:fldChar w:fldCharType="begin"/>
        </w:r>
        <w:r>
          <w:rPr>
            <w:noProof/>
            <w:webHidden/>
          </w:rPr>
          <w:instrText xml:space="preserve"> PAGEREF _Toc119336166 \h </w:instrText>
        </w:r>
        <w:r>
          <w:rPr>
            <w:noProof/>
            <w:webHidden/>
          </w:rPr>
        </w:r>
        <w:r>
          <w:rPr>
            <w:noProof/>
            <w:webHidden/>
          </w:rPr>
          <w:fldChar w:fldCharType="separate"/>
        </w:r>
        <w:r>
          <w:rPr>
            <w:noProof/>
            <w:webHidden/>
          </w:rPr>
          <w:t>4</w:t>
        </w:r>
        <w:r>
          <w:rPr>
            <w:noProof/>
            <w:webHidden/>
          </w:rPr>
          <w:fldChar w:fldCharType="end"/>
        </w:r>
      </w:hyperlink>
    </w:p>
    <w:p w14:paraId="4B258D30" w14:textId="4342FBCB" w:rsidR="00AB1B51" w:rsidRDefault="00AB1B51">
      <w:pPr>
        <w:pStyle w:val="TOC1"/>
        <w:tabs>
          <w:tab w:val="right" w:leader="dot" w:pos="9062"/>
        </w:tabs>
        <w:rPr>
          <w:rFonts w:eastAsiaTheme="minorEastAsia"/>
          <w:noProof/>
          <w:lang w:eastAsia="nl-NL"/>
        </w:rPr>
      </w:pPr>
      <w:hyperlink w:anchor="_Toc119336167" w:history="1">
        <w:r w:rsidRPr="00381DE4">
          <w:rPr>
            <w:rStyle w:val="Hyperlink"/>
            <w:noProof/>
          </w:rPr>
          <w:t>Akkoord opdrachtgever</w:t>
        </w:r>
        <w:r>
          <w:rPr>
            <w:noProof/>
            <w:webHidden/>
          </w:rPr>
          <w:tab/>
        </w:r>
        <w:r>
          <w:rPr>
            <w:noProof/>
            <w:webHidden/>
          </w:rPr>
          <w:fldChar w:fldCharType="begin"/>
        </w:r>
        <w:r>
          <w:rPr>
            <w:noProof/>
            <w:webHidden/>
          </w:rPr>
          <w:instrText xml:space="preserve"> PAGEREF _Toc119336167 \h </w:instrText>
        </w:r>
        <w:r>
          <w:rPr>
            <w:noProof/>
            <w:webHidden/>
          </w:rPr>
        </w:r>
        <w:r>
          <w:rPr>
            <w:noProof/>
            <w:webHidden/>
          </w:rPr>
          <w:fldChar w:fldCharType="separate"/>
        </w:r>
        <w:r>
          <w:rPr>
            <w:noProof/>
            <w:webHidden/>
          </w:rPr>
          <w:t>4</w:t>
        </w:r>
        <w:r>
          <w:rPr>
            <w:noProof/>
            <w:webHidden/>
          </w:rPr>
          <w:fldChar w:fldCharType="end"/>
        </w:r>
      </w:hyperlink>
    </w:p>
    <w:p w14:paraId="0C4802E7" w14:textId="7AA656DB" w:rsidR="008A2B7E" w:rsidRPr="0093389B" w:rsidRDefault="008A2B7E" w:rsidP="0015692D">
      <w:pPr>
        <w:pStyle w:val="NoSpacing"/>
      </w:pPr>
      <w:r w:rsidRPr="0093389B">
        <w:fldChar w:fldCharType="end"/>
      </w:r>
    </w:p>
    <w:p w14:paraId="41A40181" w14:textId="77777777" w:rsidR="008A2B7E" w:rsidRPr="0093389B" w:rsidRDefault="008A2B7E" w:rsidP="0015692D">
      <w:pPr>
        <w:pStyle w:val="NoSpacing"/>
      </w:pPr>
      <w:r w:rsidRPr="0093389B">
        <w:br w:type="page"/>
      </w:r>
    </w:p>
    <w:p w14:paraId="431356FF" w14:textId="77777777" w:rsidR="006D0CA4" w:rsidRPr="004E1BED" w:rsidRDefault="006D0CA4" w:rsidP="006D0CA4">
      <w:pPr>
        <w:pStyle w:val="Heading1"/>
      </w:pPr>
      <w:bookmarkStart w:id="3" w:name="_Toc119336165"/>
      <w:r>
        <w:lastRenderedPageBreak/>
        <w:t>Planning</w:t>
      </w:r>
      <w:bookmarkEnd w:id="3"/>
    </w:p>
    <w:p w14:paraId="57FD3A05" w14:textId="4B9C3057" w:rsidR="000162B6" w:rsidRDefault="003C56ED" w:rsidP="006D0CA4">
      <w:pPr>
        <w:pStyle w:val="SPLinfo"/>
        <w:rPr>
          <w:i w:val="0"/>
          <w:iCs/>
        </w:rPr>
      </w:pPr>
      <w:r>
        <w:rPr>
          <w:i w:val="0"/>
          <w:iCs/>
        </w:rPr>
        <w:t xml:space="preserve">Wij maken gebruik van </w:t>
      </w:r>
      <w:proofErr w:type="spellStart"/>
      <w:r>
        <w:rPr>
          <w:i w:val="0"/>
          <w:iCs/>
        </w:rPr>
        <w:t>Trello</w:t>
      </w:r>
      <w:proofErr w:type="spellEnd"/>
      <w:r>
        <w:rPr>
          <w:i w:val="0"/>
          <w:iCs/>
        </w:rPr>
        <w:t xml:space="preserve">. Hier is een link naar onze </w:t>
      </w:r>
      <w:proofErr w:type="spellStart"/>
      <w:r>
        <w:rPr>
          <w:i w:val="0"/>
          <w:iCs/>
        </w:rPr>
        <w:t>Trello</w:t>
      </w:r>
      <w:proofErr w:type="spellEnd"/>
      <w:r>
        <w:rPr>
          <w:i w:val="0"/>
          <w:iCs/>
        </w:rPr>
        <w:t xml:space="preserve"> bord:</w:t>
      </w:r>
    </w:p>
    <w:p w14:paraId="462126EB" w14:textId="5616E6BD" w:rsidR="003C56ED" w:rsidRDefault="003C56ED" w:rsidP="006D0CA4">
      <w:pPr>
        <w:pStyle w:val="SPLinfo"/>
        <w:rPr>
          <w:i w:val="0"/>
          <w:iCs/>
        </w:rPr>
      </w:pPr>
      <w:hyperlink r:id="rId11" w:history="1">
        <w:r w:rsidRPr="00A74227">
          <w:rPr>
            <w:rStyle w:val="Hyperlink"/>
            <w:i w:val="0"/>
            <w:iCs/>
          </w:rPr>
          <w:t>https://trello.com/invite/b/681c5b8a9a2667f1345ba050/ATTIdfbdb116b034012653f2925e7a7cfbdaBD462BAB/mis-match</w:t>
        </w:r>
      </w:hyperlink>
    </w:p>
    <w:p w14:paraId="695FAE20" w14:textId="1294241F" w:rsidR="003C56ED" w:rsidRDefault="003C56ED" w:rsidP="006D0CA4">
      <w:pPr>
        <w:pStyle w:val="SPLinfo"/>
        <w:rPr>
          <w:i w:val="0"/>
          <w:iCs/>
        </w:rPr>
      </w:pPr>
      <w:r>
        <w:rPr>
          <w:i w:val="0"/>
          <w:iCs/>
        </w:rPr>
        <w:t>Daarnaast maken wij ook gebruik van een strokenplanning. Hierbij de planning:</w:t>
      </w:r>
    </w:p>
    <w:p w14:paraId="5627EC49" w14:textId="277CC1F4" w:rsidR="003C56ED" w:rsidRPr="003C56ED" w:rsidRDefault="003C56ED" w:rsidP="006D0CA4">
      <w:pPr>
        <w:pStyle w:val="SPLinfo"/>
        <w:rPr>
          <w:i w:val="0"/>
          <w:iCs/>
        </w:rPr>
      </w:pPr>
      <w:hyperlink r:id="rId12" w:history="1">
        <w:r w:rsidRPr="003C56ED">
          <w:rPr>
            <w:rStyle w:val="Hyperlink"/>
            <w:i w:val="0"/>
            <w:iCs/>
          </w:rPr>
          <w:t>88623_Mis-Match_ExPVB25604_Strokenplanning_Pog1</w:t>
        </w:r>
        <w:r w:rsidRPr="003C56ED">
          <w:rPr>
            <w:rStyle w:val="Hyperlink"/>
            <w:i w:val="0"/>
            <w:iCs/>
          </w:rPr>
          <w:t>.</w:t>
        </w:r>
        <w:r w:rsidRPr="003C56ED">
          <w:rPr>
            <w:rStyle w:val="Hyperlink"/>
            <w:i w:val="0"/>
            <w:iCs/>
          </w:rPr>
          <w:t>xlsx</w:t>
        </w:r>
      </w:hyperlink>
    </w:p>
    <w:p w14:paraId="5F7E9E10" w14:textId="35983BEB" w:rsidR="008E5674" w:rsidRDefault="008E5674"/>
    <w:p w14:paraId="4AF1E599" w14:textId="77777777" w:rsidR="008E5674" w:rsidRDefault="008E5674" w:rsidP="008E5674">
      <w:pPr>
        <w:pStyle w:val="Heading1"/>
      </w:pPr>
      <w:bookmarkStart w:id="4" w:name="_Toc119336166"/>
      <w:r w:rsidRPr="008E5674">
        <w:t>Ontwerp</w:t>
      </w:r>
      <w:bookmarkEnd w:id="4"/>
    </w:p>
    <w:p w14:paraId="503004CC" w14:textId="6B74FD97" w:rsidR="002F4A4B" w:rsidRDefault="002F4A4B" w:rsidP="002F4A4B">
      <w:pPr>
        <w:rPr>
          <w:iCs/>
          <w:lang w:val="en-GB"/>
        </w:rPr>
      </w:pPr>
      <w:r>
        <w:rPr>
          <w:iCs/>
        </w:rPr>
        <w:t xml:space="preserve">Wij hebben ervoor gekozen om een </w:t>
      </w:r>
      <w:proofErr w:type="spellStart"/>
      <w:r>
        <w:rPr>
          <w:iCs/>
        </w:rPr>
        <w:t>wireframe</w:t>
      </w:r>
      <w:proofErr w:type="spellEnd"/>
      <w:r>
        <w:rPr>
          <w:iCs/>
        </w:rPr>
        <w:t xml:space="preserve"> en flowchart te maken. Hieronder de link</w:t>
      </w:r>
      <w:r>
        <w:rPr>
          <w:iCs/>
          <w:lang w:val="en-GB"/>
        </w:rPr>
        <w:t>:</w:t>
      </w:r>
    </w:p>
    <w:p w14:paraId="3C740DDB" w14:textId="49DE1B90" w:rsidR="002F4A4B" w:rsidRPr="002F4A4B" w:rsidRDefault="002F4A4B" w:rsidP="002F4A4B">
      <w:pPr>
        <w:rPr>
          <w:iCs/>
          <w:lang w:val="en-GB"/>
        </w:rPr>
      </w:pPr>
      <w:hyperlink r:id="rId13" w:history="1">
        <w:r w:rsidRPr="00A74227">
          <w:rPr>
            <w:rStyle w:val="Hyperlink"/>
            <w:iCs/>
            <w:lang w:val="en-GB"/>
          </w:rPr>
          <w:t>https://www.canva.com/design/DAGnTjF5cTI/eNaSnPRZ4DdnBEnE7mtGWw/edit?utm_content=DAGnTjF5cTI&amp;utm_campaign=designshare&amp;utm_medium=link2&amp;utm_source=sharebutton</w:t>
        </w:r>
      </w:hyperlink>
      <w:r>
        <w:rPr>
          <w:iCs/>
          <w:lang w:val="en-GB"/>
        </w:rPr>
        <w:t xml:space="preserve"> </w:t>
      </w:r>
    </w:p>
    <w:p w14:paraId="54A46DDB" w14:textId="23F7FFEE" w:rsidR="00AB1B51" w:rsidRPr="002F4A4B" w:rsidRDefault="00AB1B51" w:rsidP="00AB1B51">
      <w:pPr>
        <w:rPr>
          <w:i/>
          <w:lang w:val="en-GB"/>
        </w:rPr>
      </w:pPr>
    </w:p>
    <w:p w14:paraId="7C220727" w14:textId="5AD0A0B7" w:rsidR="00AB1B51" w:rsidRDefault="00AB1B51" w:rsidP="00AB1B51">
      <w:pPr>
        <w:pStyle w:val="Heading1"/>
        <w:rPr>
          <w:i/>
        </w:rPr>
      </w:pPr>
      <w:r>
        <w:t>Onderbouwing</w:t>
      </w:r>
    </w:p>
    <w:p w14:paraId="0010F656" w14:textId="77777777" w:rsidR="002F4A4B" w:rsidRDefault="002F4A4B">
      <w:pPr>
        <w:rPr>
          <w:b/>
          <w:bCs/>
          <w:iCs/>
        </w:rPr>
      </w:pPr>
    </w:p>
    <w:p w14:paraId="28A7B34D" w14:textId="6893903A" w:rsidR="004363E0" w:rsidRPr="002F4A4B" w:rsidRDefault="002F4A4B">
      <w:pPr>
        <w:rPr>
          <w:iCs/>
          <w:sz w:val="26"/>
          <w:szCs w:val="26"/>
        </w:rPr>
      </w:pPr>
      <w:r w:rsidRPr="002F4A4B">
        <w:rPr>
          <w:b/>
          <w:bCs/>
          <w:iCs/>
          <w:sz w:val="26"/>
          <w:szCs w:val="26"/>
        </w:rPr>
        <w:t>Functie:</w:t>
      </w:r>
      <w:r w:rsidRPr="002F4A4B">
        <w:rPr>
          <w:iCs/>
          <w:sz w:val="26"/>
          <w:szCs w:val="26"/>
        </w:rPr>
        <w:t xml:space="preserve"> Inloggen en Registratie</w:t>
      </w:r>
    </w:p>
    <w:p w14:paraId="5824C98D" w14:textId="7C48E21C" w:rsidR="002F4A4B" w:rsidRDefault="002F4A4B" w:rsidP="002F4A4B">
      <w:pPr>
        <w:rPr>
          <w:iCs/>
        </w:rPr>
      </w:pPr>
      <w:r w:rsidRPr="002F4A4B">
        <w:rPr>
          <w:b/>
          <w:bCs/>
          <w:iCs/>
        </w:rPr>
        <w:t>Ontwerp</w:t>
      </w:r>
      <w:r>
        <w:rPr>
          <w:iCs/>
        </w:rPr>
        <w:t xml:space="preserve">: </w:t>
      </w:r>
      <w:proofErr w:type="spellStart"/>
      <w:r>
        <w:rPr>
          <w:iCs/>
        </w:rPr>
        <w:t>Wireframes</w:t>
      </w:r>
      <w:proofErr w:type="spellEnd"/>
    </w:p>
    <w:p w14:paraId="01525FC2" w14:textId="559DC417" w:rsidR="002F4A4B" w:rsidRDefault="002F4A4B" w:rsidP="002F4A4B">
      <w:pPr>
        <w:pStyle w:val="ListParagraph"/>
        <w:numPr>
          <w:ilvl w:val="0"/>
          <w:numId w:val="4"/>
        </w:numPr>
        <w:rPr>
          <w:iCs/>
        </w:rPr>
      </w:pPr>
      <w:proofErr w:type="spellStart"/>
      <w:r w:rsidRPr="002F4A4B">
        <w:rPr>
          <w:b/>
          <w:bCs/>
          <w:iCs/>
        </w:rPr>
        <w:t>Ehtiek</w:t>
      </w:r>
      <w:proofErr w:type="spellEnd"/>
      <w:r w:rsidRPr="002F4A4B">
        <w:rPr>
          <w:b/>
          <w:bCs/>
          <w:iCs/>
        </w:rPr>
        <w:t>/privacy/ethiek:</w:t>
      </w:r>
      <w:r>
        <w:rPr>
          <w:iCs/>
        </w:rPr>
        <w:t xml:space="preserve"> De login- en registratiepagina’s moeten ontwerpen zijn met beveiliging als prioriteit. Wachtwoorden worden </w:t>
      </w:r>
      <w:proofErr w:type="spellStart"/>
      <w:r>
        <w:rPr>
          <w:iCs/>
        </w:rPr>
        <w:t>gehashed</w:t>
      </w:r>
      <w:proofErr w:type="spellEnd"/>
      <w:r>
        <w:rPr>
          <w:iCs/>
        </w:rPr>
        <w:t xml:space="preserve"> opgeslagen. Het ontwerp moet duidelijk maken dat gebruikers akkoord moeten gaan met de verwerking van hun gegevens (AVG). </w:t>
      </w:r>
    </w:p>
    <w:p w14:paraId="4967D502" w14:textId="77777777" w:rsidR="002F4A4B" w:rsidRDefault="002F4A4B" w:rsidP="002F4A4B">
      <w:pPr>
        <w:rPr>
          <w:iCs/>
        </w:rPr>
      </w:pPr>
    </w:p>
    <w:p w14:paraId="42E0FA18" w14:textId="6F567365" w:rsidR="002F4A4B" w:rsidRPr="002F4A4B" w:rsidRDefault="002F4A4B" w:rsidP="002F4A4B">
      <w:pPr>
        <w:rPr>
          <w:iCs/>
          <w:sz w:val="26"/>
          <w:szCs w:val="26"/>
        </w:rPr>
      </w:pPr>
      <w:r w:rsidRPr="002F4A4B">
        <w:rPr>
          <w:b/>
          <w:bCs/>
          <w:iCs/>
          <w:sz w:val="26"/>
          <w:szCs w:val="26"/>
        </w:rPr>
        <w:t>Functie:</w:t>
      </w:r>
      <w:r w:rsidRPr="002F4A4B">
        <w:rPr>
          <w:iCs/>
          <w:sz w:val="26"/>
          <w:szCs w:val="26"/>
        </w:rPr>
        <w:t xml:space="preserve"> </w:t>
      </w:r>
      <w:r>
        <w:rPr>
          <w:iCs/>
          <w:sz w:val="26"/>
          <w:szCs w:val="26"/>
        </w:rPr>
        <w:t>Kleding u</w:t>
      </w:r>
      <w:r w:rsidRPr="002F4A4B">
        <w:rPr>
          <w:iCs/>
          <w:sz w:val="26"/>
          <w:szCs w:val="26"/>
        </w:rPr>
        <w:t>pl</w:t>
      </w:r>
      <w:r>
        <w:rPr>
          <w:iCs/>
          <w:sz w:val="26"/>
          <w:szCs w:val="26"/>
        </w:rPr>
        <w:t>oaden</w:t>
      </w:r>
    </w:p>
    <w:p w14:paraId="4BE752F2" w14:textId="77777777" w:rsidR="002F4A4B" w:rsidRDefault="002F4A4B" w:rsidP="002F4A4B">
      <w:pPr>
        <w:rPr>
          <w:iCs/>
        </w:rPr>
      </w:pPr>
      <w:r w:rsidRPr="002F4A4B">
        <w:rPr>
          <w:b/>
          <w:bCs/>
          <w:iCs/>
        </w:rPr>
        <w:t>Ontwerp</w:t>
      </w:r>
      <w:r>
        <w:rPr>
          <w:iCs/>
        </w:rPr>
        <w:t xml:space="preserve">: </w:t>
      </w:r>
      <w:proofErr w:type="spellStart"/>
      <w:r>
        <w:rPr>
          <w:iCs/>
        </w:rPr>
        <w:t>Wireframes</w:t>
      </w:r>
      <w:proofErr w:type="spellEnd"/>
    </w:p>
    <w:p w14:paraId="0465F1CC" w14:textId="00E9A7B6" w:rsidR="002F4A4B" w:rsidRDefault="002F4A4B" w:rsidP="002F4A4B">
      <w:pPr>
        <w:pStyle w:val="ListParagraph"/>
        <w:numPr>
          <w:ilvl w:val="0"/>
          <w:numId w:val="4"/>
        </w:numPr>
        <w:rPr>
          <w:iCs/>
        </w:rPr>
      </w:pPr>
      <w:r>
        <w:rPr>
          <w:b/>
          <w:bCs/>
          <w:iCs/>
        </w:rPr>
        <w:t>Privacy/AVG</w:t>
      </w:r>
      <w:r>
        <w:rPr>
          <w:iCs/>
        </w:rPr>
        <w:t xml:space="preserve">: </w:t>
      </w:r>
      <w:r>
        <w:rPr>
          <w:iCs/>
        </w:rPr>
        <w:t>Kledingstukken kunnen persoonlijk zijn (bijv. foto’s van eigen kleding). Het ontwerp moet zorgen voor een veilige opslag en de mogelijkheid om stukken eenvoudig te verwijderen. De gebruiker behoudt volledig controle over eigen content.</w:t>
      </w:r>
    </w:p>
    <w:p w14:paraId="367582E1" w14:textId="77777777" w:rsidR="002F4A4B" w:rsidRDefault="002F4A4B" w:rsidP="002F4A4B">
      <w:pPr>
        <w:rPr>
          <w:iCs/>
        </w:rPr>
      </w:pPr>
    </w:p>
    <w:p w14:paraId="1444DA0C" w14:textId="6A909661" w:rsidR="002F4A4B" w:rsidRPr="002F4A4B" w:rsidRDefault="002F4A4B" w:rsidP="002F4A4B">
      <w:pPr>
        <w:rPr>
          <w:iCs/>
          <w:sz w:val="26"/>
          <w:szCs w:val="26"/>
        </w:rPr>
      </w:pPr>
      <w:r w:rsidRPr="002F4A4B">
        <w:rPr>
          <w:b/>
          <w:bCs/>
          <w:iCs/>
          <w:sz w:val="26"/>
          <w:szCs w:val="26"/>
        </w:rPr>
        <w:t>Functie:</w:t>
      </w:r>
      <w:r w:rsidRPr="002F4A4B">
        <w:rPr>
          <w:iCs/>
          <w:sz w:val="26"/>
          <w:szCs w:val="26"/>
        </w:rPr>
        <w:t xml:space="preserve"> </w:t>
      </w:r>
      <w:r>
        <w:rPr>
          <w:iCs/>
          <w:sz w:val="26"/>
          <w:szCs w:val="26"/>
        </w:rPr>
        <w:t>Automatisch outfit suggesties</w:t>
      </w:r>
    </w:p>
    <w:p w14:paraId="306DBFB3" w14:textId="77777777" w:rsidR="002F4A4B" w:rsidRDefault="002F4A4B" w:rsidP="002F4A4B">
      <w:pPr>
        <w:rPr>
          <w:iCs/>
        </w:rPr>
      </w:pPr>
      <w:r w:rsidRPr="002F4A4B">
        <w:rPr>
          <w:b/>
          <w:bCs/>
          <w:iCs/>
        </w:rPr>
        <w:t>Ontwerp</w:t>
      </w:r>
      <w:r>
        <w:rPr>
          <w:iCs/>
        </w:rPr>
        <w:t xml:space="preserve">: </w:t>
      </w:r>
      <w:proofErr w:type="spellStart"/>
      <w:r>
        <w:rPr>
          <w:iCs/>
        </w:rPr>
        <w:t>Wireframes</w:t>
      </w:r>
      <w:proofErr w:type="spellEnd"/>
    </w:p>
    <w:p w14:paraId="7D5FF87C" w14:textId="472E9EE8" w:rsidR="002F4A4B" w:rsidRDefault="002F4A4B" w:rsidP="002F4A4B">
      <w:pPr>
        <w:pStyle w:val="ListParagraph"/>
        <w:numPr>
          <w:ilvl w:val="0"/>
          <w:numId w:val="4"/>
        </w:numPr>
        <w:rPr>
          <w:iCs/>
        </w:rPr>
      </w:pPr>
      <w:r>
        <w:rPr>
          <w:b/>
          <w:bCs/>
          <w:iCs/>
        </w:rPr>
        <w:t>Privacy/</w:t>
      </w:r>
      <w:r>
        <w:rPr>
          <w:b/>
          <w:bCs/>
          <w:iCs/>
        </w:rPr>
        <w:t>Ethiek</w:t>
      </w:r>
      <w:r>
        <w:rPr>
          <w:iCs/>
        </w:rPr>
        <w:t xml:space="preserve"> </w:t>
      </w:r>
      <w:r>
        <w:rPr>
          <w:iCs/>
        </w:rPr>
        <w:t>Suggesties moeten neutraal en inclusief zijn, zonder stereotyperingen of uitsluitingen. Het algoritme selecteert enkel op basis van ingestelde kenmerken. De voorkeuren van de gebruiker worden lokaal opgeslagen en niet gedeeld.</w:t>
      </w:r>
    </w:p>
    <w:p w14:paraId="3FEEE9F5" w14:textId="77777777" w:rsidR="002F4A4B" w:rsidRDefault="002F4A4B" w:rsidP="002F4A4B">
      <w:pPr>
        <w:rPr>
          <w:iCs/>
        </w:rPr>
      </w:pPr>
    </w:p>
    <w:p w14:paraId="7DDF6D0A" w14:textId="77777777" w:rsidR="002F4A4B" w:rsidRDefault="002F4A4B" w:rsidP="002F4A4B">
      <w:pPr>
        <w:rPr>
          <w:iCs/>
        </w:rPr>
      </w:pPr>
    </w:p>
    <w:p w14:paraId="232FFE24" w14:textId="559EEC19" w:rsidR="002F4A4B" w:rsidRPr="002F4A4B" w:rsidRDefault="002F4A4B" w:rsidP="002F4A4B">
      <w:pPr>
        <w:rPr>
          <w:iCs/>
          <w:sz w:val="26"/>
          <w:szCs w:val="26"/>
        </w:rPr>
      </w:pPr>
      <w:r w:rsidRPr="002F4A4B">
        <w:rPr>
          <w:b/>
          <w:bCs/>
          <w:iCs/>
          <w:sz w:val="26"/>
          <w:szCs w:val="26"/>
        </w:rPr>
        <w:lastRenderedPageBreak/>
        <w:t>Functie:</w:t>
      </w:r>
      <w:r w:rsidRPr="002F4A4B">
        <w:rPr>
          <w:iCs/>
          <w:sz w:val="26"/>
          <w:szCs w:val="26"/>
        </w:rPr>
        <w:t xml:space="preserve"> </w:t>
      </w:r>
      <w:r w:rsidR="002C5492">
        <w:rPr>
          <w:iCs/>
          <w:sz w:val="26"/>
          <w:szCs w:val="26"/>
        </w:rPr>
        <w:t>Outfits opslaan en beheren</w:t>
      </w:r>
    </w:p>
    <w:p w14:paraId="033575B6" w14:textId="77777777" w:rsidR="002F4A4B" w:rsidRDefault="002F4A4B" w:rsidP="002F4A4B">
      <w:pPr>
        <w:rPr>
          <w:iCs/>
        </w:rPr>
      </w:pPr>
      <w:r w:rsidRPr="002F4A4B">
        <w:rPr>
          <w:b/>
          <w:bCs/>
          <w:iCs/>
        </w:rPr>
        <w:t>Ontwerp</w:t>
      </w:r>
      <w:r>
        <w:rPr>
          <w:iCs/>
        </w:rPr>
        <w:t xml:space="preserve">: </w:t>
      </w:r>
      <w:proofErr w:type="spellStart"/>
      <w:r>
        <w:rPr>
          <w:iCs/>
        </w:rPr>
        <w:t>Wireframes</w:t>
      </w:r>
      <w:proofErr w:type="spellEnd"/>
    </w:p>
    <w:p w14:paraId="34F1774C" w14:textId="0D9C1D62" w:rsidR="002F4A4B" w:rsidRDefault="002F4A4B" w:rsidP="002F4A4B">
      <w:pPr>
        <w:pStyle w:val="ListParagraph"/>
        <w:numPr>
          <w:ilvl w:val="0"/>
          <w:numId w:val="4"/>
        </w:numPr>
        <w:rPr>
          <w:iCs/>
        </w:rPr>
      </w:pPr>
      <w:r>
        <w:rPr>
          <w:b/>
          <w:bCs/>
          <w:iCs/>
        </w:rPr>
        <w:t>Privacy/</w:t>
      </w:r>
      <w:r w:rsidR="002C5492">
        <w:rPr>
          <w:b/>
          <w:bCs/>
          <w:iCs/>
        </w:rPr>
        <w:t xml:space="preserve">AVG: </w:t>
      </w:r>
      <w:r w:rsidR="002C5492">
        <w:rPr>
          <w:iCs/>
        </w:rPr>
        <w:t>Gebruiker kan opgeslagen op elk moment bekijken, aanpassen of verwijderen. De geeft gebruikers controle over hun persoonlijke data, in lijn met de AVG.</w:t>
      </w:r>
    </w:p>
    <w:p w14:paraId="17D05707" w14:textId="77777777" w:rsidR="002C5492" w:rsidRDefault="002C5492" w:rsidP="002C5492">
      <w:pPr>
        <w:rPr>
          <w:iCs/>
        </w:rPr>
      </w:pPr>
    </w:p>
    <w:p w14:paraId="12912AD0" w14:textId="5799D75E" w:rsidR="002C5492" w:rsidRPr="002F4A4B" w:rsidRDefault="002C5492" w:rsidP="002C5492">
      <w:pPr>
        <w:rPr>
          <w:iCs/>
          <w:sz w:val="26"/>
          <w:szCs w:val="26"/>
        </w:rPr>
      </w:pPr>
      <w:r w:rsidRPr="002F4A4B">
        <w:rPr>
          <w:b/>
          <w:bCs/>
          <w:iCs/>
          <w:sz w:val="26"/>
          <w:szCs w:val="26"/>
        </w:rPr>
        <w:t>Functie:</w:t>
      </w:r>
      <w:r w:rsidRPr="002F4A4B">
        <w:rPr>
          <w:iCs/>
          <w:sz w:val="26"/>
          <w:szCs w:val="26"/>
        </w:rPr>
        <w:t xml:space="preserve"> </w:t>
      </w:r>
      <w:r>
        <w:rPr>
          <w:iCs/>
          <w:sz w:val="26"/>
          <w:szCs w:val="26"/>
        </w:rPr>
        <w:t>Responsief</w:t>
      </w:r>
    </w:p>
    <w:p w14:paraId="66242DC7" w14:textId="77777777" w:rsidR="002C5492" w:rsidRDefault="002C5492" w:rsidP="002C5492">
      <w:pPr>
        <w:rPr>
          <w:iCs/>
        </w:rPr>
      </w:pPr>
      <w:r w:rsidRPr="002F4A4B">
        <w:rPr>
          <w:b/>
          <w:bCs/>
          <w:iCs/>
        </w:rPr>
        <w:t>Ontwerp</w:t>
      </w:r>
      <w:r>
        <w:rPr>
          <w:iCs/>
        </w:rPr>
        <w:t xml:space="preserve">: </w:t>
      </w:r>
      <w:proofErr w:type="spellStart"/>
      <w:r>
        <w:rPr>
          <w:iCs/>
        </w:rPr>
        <w:t>Wireframes</w:t>
      </w:r>
      <w:proofErr w:type="spellEnd"/>
    </w:p>
    <w:p w14:paraId="14FD06B1" w14:textId="1128282E" w:rsidR="002C5492" w:rsidRDefault="002C5492" w:rsidP="002C5492">
      <w:pPr>
        <w:pStyle w:val="ListParagraph"/>
        <w:numPr>
          <w:ilvl w:val="0"/>
          <w:numId w:val="4"/>
        </w:numPr>
        <w:rPr>
          <w:iCs/>
        </w:rPr>
      </w:pPr>
      <w:r>
        <w:rPr>
          <w:b/>
          <w:bCs/>
          <w:iCs/>
        </w:rPr>
        <w:t>Ethiek/Toegankelijkheid:</w:t>
      </w:r>
      <w:r>
        <w:rPr>
          <w:iCs/>
        </w:rPr>
        <w:t xml:space="preserve"> Het design is geschikt voor mobiel, tablet en desktop, zodat elke gebruiker ongeacht het apparaat, gelijke toegang heeft.</w:t>
      </w:r>
    </w:p>
    <w:p w14:paraId="003529CC" w14:textId="77777777" w:rsidR="002C5492" w:rsidRPr="002C5492" w:rsidRDefault="002C5492" w:rsidP="002C5492">
      <w:pPr>
        <w:rPr>
          <w:iCs/>
        </w:rPr>
      </w:pPr>
    </w:p>
    <w:p w14:paraId="300B68AE" w14:textId="77777777" w:rsidR="002F4A4B" w:rsidRPr="002F4A4B" w:rsidRDefault="002F4A4B" w:rsidP="002F4A4B">
      <w:pPr>
        <w:rPr>
          <w:iCs/>
        </w:rPr>
      </w:pPr>
    </w:p>
    <w:p w14:paraId="7132B9D8" w14:textId="77777777" w:rsidR="002F4A4B" w:rsidRPr="002F4A4B" w:rsidRDefault="002F4A4B" w:rsidP="002F4A4B">
      <w:pPr>
        <w:rPr>
          <w:iCs/>
        </w:rPr>
      </w:pPr>
    </w:p>
    <w:p w14:paraId="4F95B49D" w14:textId="77777777" w:rsidR="002F4A4B" w:rsidRDefault="002F4A4B" w:rsidP="002F4A4B">
      <w:pPr>
        <w:rPr>
          <w:iCs/>
        </w:rPr>
      </w:pPr>
    </w:p>
    <w:p w14:paraId="32A9F3D6" w14:textId="77777777" w:rsidR="002F4A4B" w:rsidRPr="002F4A4B" w:rsidRDefault="002F4A4B" w:rsidP="002F4A4B">
      <w:pPr>
        <w:rPr>
          <w:iCs/>
        </w:rPr>
      </w:pPr>
    </w:p>
    <w:p w14:paraId="0833AD42" w14:textId="77777777" w:rsidR="002F4A4B" w:rsidRDefault="002F4A4B">
      <w:pPr>
        <w:rPr>
          <w:rFonts w:asciiTheme="majorHAnsi" w:eastAsiaTheme="majorEastAsia" w:hAnsiTheme="majorHAnsi" w:cstheme="majorBidi"/>
          <w:color w:val="2F5496" w:themeColor="accent1" w:themeShade="BF"/>
          <w:sz w:val="32"/>
          <w:szCs w:val="32"/>
        </w:rPr>
      </w:pPr>
      <w:bookmarkStart w:id="5" w:name="_Toc119336167"/>
      <w:r>
        <w:br w:type="page"/>
      </w:r>
    </w:p>
    <w:p w14:paraId="44965083" w14:textId="38FC8D63" w:rsidR="0015692D" w:rsidRPr="002C5492" w:rsidRDefault="006D0CA4" w:rsidP="002C5492">
      <w:pPr>
        <w:pStyle w:val="Header1inhoudsopave"/>
      </w:pPr>
      <w:r>
        <w:lastRenderedPageBreak/>
        <w:t>A</w:t>
      </w:r>
      <w:r w:rsidR="00DC10FC" w:rsidRPr="0093389B">
        <w:t>kkoord opdrachtgever</w:t>
      </w:r>
      <w:bookmarkEnd w:id="5"/>
    </w:p>
    <w:tbl>
      <w:tblPr>
        <w:tblStyle w:val="TableGrid"/>
        <w:tblW w:w="0" w:type="auto"/>
        <w:tblLook w:val="04A0" w:firstRow="1" w:lastRow="0" w:firstColumn="1" w:lastColumn="0" w:noHBand="0" w:noVBand="1"/>
      </w:tblPr>
      <w:tblGrid>
        <w:gridCol w:w="1468"/>
        <w:gridCol w:w="7594"/>
      </w:tblGrid>
      <w:tr w:rsidR="00DC10FC" w:rsidRPr="0093389B" w14:paraId="745DDA7D" w14:textId="77777777" w:rsidTr="006D0CA4">
        <w:trPr>
          <w:trHeight w:val="567"/>
        </w:trPr>
        <w:tc>
          <w:tcPr>
            <w:tcW w:w="1468" w:type="dxa"/>
          </w:tcPr>
          <w:p w14:paraId="559B8CA0" w14:textId="77777777" w:rsidR="00DC10FC" w:rsidRPr="0093389B" w:rsidRDefault="00DC10FC" w:rsidP="00B11207">
            <w:pPr>
              <w:pStyle w:val="NoSpacing"/>
            </w:pPr>
            <w:r w:rsidRPr="0093389B">
              <w:t>Naam</w:t>
            </w:r>
          </w:p>
        </w:tc>
        <w:tc>
          <w:tcPr>
            <w:tcW w:w="7594" w:type="dxa"/>
          </w:tcPr>
          <w:p w14:paraId="4B6ECA90" w14:textId="77777777" w:rsidR="00DC10FC" w:rsidRPr="0093389B" w:rsidRDefault="00DC10FC" w:rsidP="00DC10FC">
            <w:pPr>
              <w:pStyle w:val="NoSpacing"/>
            </w:pPr>
          </w:p>
        </w:tc>
      </w:tr>
      <w:tr w:rsidR="00DC10FC" w:rsidRPr="0093389B" w14:paraId="11E90059" w14:textId="77777777" w:rsidTr="006D0CA4">
        <w:trPr>
          <w:trHeight w:val="567"/>
        </w:trPr>
        <w:tc>
          <w:tcPr>
            <w:tcW w:w="1468" w:type="dxa"/>
          </w:tcPr>
          <w:p w14:paraId="4F93E7FE" w14:textId="77777777" w:rsidR="00DC10FC" w:rsidRPr="0093389B" w:rsidRDefault="00DC10FC" w:rsidP="00B11207">
            <w:pPr>
              <w:pStyle w:val="NoSpacing"/>
            </w:pPr>
            <w:r w:rsidRPr="0093389B">
              <w:t>Datum</w:t>
            </w:r>
          </w:p>
        </w:tc>
        <w:tc>
          <w:tcPr>
            <w:tcW w:w="7594" w:type="dxa"/>
          </w:tcPr>
          <w:p w14:paraId="7837DB67" w14:textId="77777777" w:rsidR="00DC10FC" w:rsidRPr="0093389B" w:rsidRDefault="00DC10FC" w:rsidP="00DC10FC">
            <w:pPr>
              <w:pStyle w:val="NoSpacing"/>
            </w:pPr>
          </w:p>
        </w:tc>
      </w:tr>
      <w:tr w:rsidR="00DC10FC" w:rsidRPr="0093389B" w14:paraId="301B7527" w14:textId="77777777" w:rsidTr="006D0CA4">
        <w:trPr>
          <w:trHeight w:val="1701"/>
        </w:trPr>
        <w:tc>
          <w:tcPr>
            <w:tcW w:w="1468" w:type="dxa"/>
          </w:tcPr>
          <w:p w14:paraId="32BF089C" w14:textId="77777777" w:rsidR="00DC10FC" w:rsidRPr="0093389B" w:rsidRDefault="00DC10FC" w:rsidP="00B11207">
            <w:pPr>
              <w:pStyle w:val="NoSpacing"/>
            </w:pPr>
            <w:r w:rsidRPr="0093389B">
              <w:t>Handtekening</w:t>
            </w:r>
          </w:p>
        </w:tc>
        <w:tc>
          <w:tcPr>
            <w:tcW w:w="7594" w:type="dxa"/>
          </w:tcPr>
          <w:p w14:paraId="65BA1DF0" w14:textId="77777777" w:rsidR="00DC10FC" w:rsidRPr="0093389B" w:rsidRDefault="00DC10FC" w:rsidP="00DC10FC">
            <w:pPr>
              <w:pStyle w:val="NoSpacing"/>
            </w:pPr>
          </w:p>
        </w:tc>
      </w:tr>
    </w:tbl>
    <w:p w14:paraId="286A2167" w14:textId="77777777" w:rsidR="00CA7080" w:rsidRDefault="00CA7080" w:rsidP="006D0CA4">
      <w:pPr>
        <w:pStyle w:val="NoSpacing"/>
      </w:pPr>
    </w:p>
    <w:sectPr w:rsidR="00CA7080" w:rsidSect="002353E5">
      <w:headerReference w:type="default" r:id="rId14"/>
      <w:footerReference w:type="even" r:id="rId15"/>
      <w:footerReference w:type="defaul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250CC" w14:textId="77777777" w:rsidR="00885D9D" w:rsidRDefault="00885D9D" w:rsidP="008A2B7E">
      <w:pPr>
        <w:spacing w:after="0" w:line="240" w:lineRule="auto"/>
      </w:pPr>
      <w:r>
        <w:separator/>
      </w:r>
    </w:p>
  </w:endnote>
  <w:endnote w:type="continuationSeparator" w:id="0">
    <w:p w14:paraId="2394868E" w14:textId="77777777" w:rsidR="00885D9D" w:rsidRDefault="00885D9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E81D2" w14:textId="77777777" w:rsidR="005E6BC4" w:rsidRPr="004E1BED" w:rsidRDefault="00CD76EA" w:rsidP="005E6BC4">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2E309FA4" wp14:editId="1A691718">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97DE12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09FA4"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97DE12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Content>
        <w:r w:rsidR="00733C1A" w:rsidRPr="00AE35A7">
          <w:rPr>
            <w:rStyle w:val="PlaceholderText"/>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3900B" w14:textId="77777777" w:rsidR="008A2B7E" w:rsidRPr="004D30C2" w:rsidRDefault="00000000" w:rsidP="004D30C2">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EB905" w14:textId="77777777" w:rsidR="00A530BD" w:rsidRDefault="003E69F1">
    <w:pPr>
      <w:pStyle w:val="Footer"/>
    </w:pPr>
    <w:r w:rsidRPr="0093389B">
      <w:rPr>
        <w:noProof/>
        <w:lang w:eastAsia="nl-NL"/>
      </w:rPr>
      <mc:AlternateContent>
        <mc:Choice Requires="wps">
          <w:drawing>
            <wp:anchor distT="45720" distB="45720" distL="114300" distR="114300" simplePos="0" relativeHeight="251666432" behindDoc="0" locked="0" layoutInCell="1" allowOverlap="1" wp14:anchorId="4CA7B641" wp14:editId="5907C0D7">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D0205B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7B641"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0D0205B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FD658" w14:textId="77777777" w:rsidR="00885D9D" w:rsidRDefault="00885D9D" w:rsidP="008A2B7E">
      <w:pPr>
        <w:spacing w:after="0" w:line="240" w:lineRule="auto"/>
      </w:pPr>
      <w:r>
        <w:separator/>
      </w:r>
    </w:p>
  </w:footnote>
  <w:footnote w:type="continuationSeparator" w:id="0">
    <w:p w14:paraId="2AD7A561" w14:textId="77777777" w:rsidR="00885D9D" w:rsidRDefault="00885D9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8CB6" w14:textId="77777777" w:rsidR="00B11207" w:rsidRPr="00D26EEF" w:rsidRDefault="00D26EEF" w:rsidP="00D26EEF">
    <w:pPr>
      <w:pStyle w:val="Header"/>
    </w:pPr>
    <w:r>
      <w:rPr>
        <w:noProof/>
        <w:lang w:eastAsia="nl-NL"/>
      </w:rPr>
      <w:drawing>
        <wp:anchor distT="0" distB="0" distL="114300" distR="114300" simplePos="0" relativeHeight="251668480" behindDoc="0" locked="0" layoutInCell="1" allowOverlap="1" wp14:anchorId="612BE1A8" wp14:editId="6B7CCF7B">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046E31"/>
    <w:multiLevelType w:val="hybridMultilevel"/>
    <w:tmpl w:val="E40E9432"/>
    <w:lvl w:ilvl="0" w:tplc="B6DA5AE2">
      <w:start w:val="1"/>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951FF"/>
    <w:multiLevelType w:val="hybridMultilevel"/>
    <w:tmpl w:val="0E50918E"/>
    <w:lvl w:ilvl="0" w:tplc="F210D8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7126696">
    <w:abstractNumId w:val="0"/>
  </w:num>
  <w:num w:numId="2" w16cid:durableId="1520386793">
    <w:abstractNumId w:val="3"/>
  </w:num>
  <w:num w:numId="3" w16cid:durableId="1865824928">
    <w:abstractNumId w:val="1"/>
  </w:num>
  <w:num w:numId="4" w16cid:durableId="1156070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353E5"/>
    <w:rsid w:val="00254F5F"/>
    <w:rsid w:val="00287F7B"/>
    <w:rsid w:val="002C5492"/>
    <w:rsid w:val="002C6CA9"/>
    <w:rsid w:val="002F4A4B"/>
    <w:rsid w:val="003650D6"/>
    <w:rsid w:val="0038155D"/>
    <w:rsid w:val="00382452"/>
    <w:rsid w:val="003A2EE7"/>
    <w:rsid w:val="003C56ED"/>
    <w:rsid w:val="003D0335"/>
    <w:rsid w:val="003D74EA"/>
    <w:rsid w:val="003E1D29"/>
    <w:rsid w:val="003E69F1"/>
    <w:rsid w:val="00436361"/>
    <w:rsid w:val="004363E0"/>
    <w:rsid w:val="00441189"/>
    <w:rsid w:val="00453A11"/>
    <w:rsid w:val="004553E4"/>
    <w:rsid w:val="00464DA2"/>
    <w:rsid w:val="0046597C"/>
    <w:rsid w:val="004669F7"/>
    <w:rsid w:val="00467C2A"/>
    <w:rsid w:val="004876C8"/>
    <w:rsid w:val="00491D11"/>
    <w:rsid w:val="004D30C2"/>
    <w:rsid w:val="004E1BED"/>
    <w:rsid w:val="00505A36"/>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5D9D"/>
    <w:rsid w:val="00887BB0"/>
    <w:rsid w:val="00896809"/>
    <w:rsid w:val="008A2B7E"/>
    <w:rsid w:val="008A796A"/>
    <w:rsid w:val="008D71BC"/>
    <w:rsid w:val="008E5674"/>
    <w:rsid w:val="009059A5"/>
    <w:rsid w:val="00907F82"/>
    <w:rsid w:val="00920E32"/>
    <w:rsid w:val="00925984"/>
    <w:rsid w:val="00931345"/>
    <w:rsid w:val="0093389B"/>
    <w:rsid w:val="009500EE"/>
    <w:rsid w:val="00957061"/>
    <w:rsid w:val="009737B0"/>
    <w:rsid w:val="00975127"/>
    <w:rsid w:val="009877AD"/>
    <w:rsid w:val="00993266"/>
    <w:rsid w:val="00996DDF"/>
    <w:rsid w:val="009B011E"/>
    <w:rsid w:val="009E553C"/>
    <w:rsid w:val="009F41A2"/>
    <w:rsid w:val="00A12187"/>
    <w:rsid w:val="00A342D6"/>
    <w:rsid w:val="00A50A4E"/>
    <w:rsid w:val="00A530BD"/>
    <w:rsid w:val="00A92DFF"/>
    <w:rsid w:val="00A96680"/>
    <w:rsid w:val="00AB1B51"/>
    <w:rsid w:val="00AB6831"/>
    <w:rsid w:val="00AC0040"/>
    <w:rsid w:val="00AD01ED"/>
    <w:rsid w:val="00AD0A54"/>
    <w:rsid w:val="00AE23A0"/>
    <w:rsid w:val="00AE35A7"/>
    <w:rsid w:val="00AF55D5"/>
    <w:rsid w:val="00B11207"/>
    <w:rsid w:val="00B202A4"/>
    <w:rsid w:val="00B66F9E"/>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377F6"/>
    <w:rsid w:val="00D73541"/>
    <w:rsid w:val="00D84A64"/>
    <w:rsid w:val="00DB2E3B"/>
    <w:rsid w:val="00DC10FC"/>
    <w:rsid w:val="00DC2182"/>
    <w:rsid w:val="00DD4794"/>
    <w:rsid w:val="00DF4D03"/>
    <w:rsid w:val="00E0464C"/>
    <w:rsid w:val="00E13067"/>
    <w:rsid w:val="00E60B5D"/>
    <w:rsid w:val="00E66CDF"/>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883B"/>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92"/>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D26EEF"/>
    <w:rPr>
      <w:i/>
    </w:rPr>
  </w:style>
  <w:style w:type="character" w:customStyle="1" w:styleId="SPLinfoChar">
    <w:name w:val="SPL_info Char"/>
    <w:basedOn w:val="DefaultParagraphFont"/>
    <w:link w:val="SPLinfo"/>
    <w:rsid w:val="00D26EEF"/>
    <w:rPr>
      <w:i/>
    </w:rPr>
  </w:style>
  <w:style w:type="paragraph" w:styleId="ListParagraph">
    <w:name w:val="List Paragraph"/>
    <w:basedOn w:val="Normal"/>
    <w:uiPriority w:val="34"/>
    <w:qFormat/>
    <w:rsid w:val="008E5674"/>
    <w:pPr>
      <w:spacing w:after="0" w:line="276" w:lineRule="auto"/>
      <w:ind w:left="720"/>
      <w:contextualSpacing/>
    </w:pPr>
  </w:style>
  <w:style w:type="character" w:styleId="UnresolvedMention">
    <w:name w:val="Unresolved Mention"/>
    <w:basedOn w:val="DefaultParagraphFont"/>
    <w:uiPriority w:val="99"/>
    <w:semiHidden/>
    <w:unhideWhenUsed/>
    <w:rsid w:val="003C56ED"/>
    <w:rPr>
      <w:color w:val="605E5C"/>
      <w:shd w:val="clear" w:color="auto" w:fill="E1DFDD"/>
    </w:rPr>
  </w:style>
  <w:style w:type="character" w:styleId="FollowedHyperlink">
    <w:name w:val="FollowedHyperlink"/>
    <w:basedOn w:val="DefaultParagraphFont"/>
    <w:uiPriority w:val="99"/>
    <w:semiHidden/>
    <w:unhideWhenUsed/>
    <w:rsid w:val="003C5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15043">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73505409">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va.com/design/DAGnTjF5cTI/eNaSnPRZ4DdnBEnE7mtGWw/edit?utm_content=DAGnTjF5cTI&amp;utm_campaign=designshare&amp;utm_medium=link2&amp;utm_source=sharebutt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88623_Mis-Match_ExPVB25604_Strokenplanning_Pog1.xlsx"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invite/b/681c5b8a9a2667f1345ba050/ATTIdfbdb116b034012653f2925e7a7cfbdaBD462BAB/mis-mat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PlaceholderText"/>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PlaceholderText"/>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PlaceholderText"/>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PlaceholderText"/>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773C85"/>
    <w:rsid w:val="00CA5EAF"/>
    <w:rsid w:val="00E26F2E"/>
    <w:rsid w:val="00E66C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3" ma:contentTypeDescription="Een nieuw document maken." ma:contentTypeScope="" ma:versionID="35d65af7ea38a1615b91ec5952cc4468">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8cada95f8b013b973f44075de95c20a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3.xml><?xml version="1.0" encoding="utf-8"?>
<ds:datastoreItem xmlns:ds="http://schemas.openxmlformats.org/officeDocument/2006/customXml" ds:itemID="{D2A7AB2B-814B-40F6-AEC1-EBA634D4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20</TotalTime>
  <Pages>6</Pages>
  <Words>437</Words>
  <Characters>2491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Layla Azarfane</cp:lastModifiedBy>
  <cp:revision>5</cp:revision>
  <cp:lastPrinted>2018-09-01T10:46:00Z</cp:lastPrinted>
  <dcterms:created xsi:type="dcterms:W3CDTF">2022-11-14T15:43:00Z</dcterms:created>
  <dcterms:modified xsi:type="dcterms:W3CDTF">2025-05-13T10:35:00Z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