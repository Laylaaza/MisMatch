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C7E1D" w14:textId="77777777" w:rsidR="594107B4" w:rsidRPr="00221090" w:rsidRDefault="594107B4" w:rsidP="00AF55D5">
      <w:pPr>
        <w:pStyle w:val="Title"/>
        <w:rPr>
          <w:lang w:val="en-GB"/>
        </w:rPr>
      </w:pPr>
      <w:proofErr w:type="spellStart"/>
      <w:r w:rsidRPr="00221090">
        <w:rPr>
          <w:lang w:val="en-GB"/>
        </w:rPr>
        <w:t>Pr</w:t>
      </w:r>
      <w:r w:rsidR="5E032A33" w:rsidRPr="00221090">
        <w:rPr>
          <w:lang w:val="en-GB"/>
        </w:rPr>
        <w:t>ogramma</w:t>
      </w:r>
      <w:proofErr w:type="spellEnd"/>
      <w:r w:rsidR="5E032A33" w:rsidRPr="00221090">
        <w:rPr>
          <w:lang w:val="en-GB"/>
        </w:rPr>
        <w:t xml:space="preserve"> van </w:t>
      </w:r>
      <w:proofErr w:type="spellStart"/>
      <w:r w:rsidR="5E032A33" w:rsidRPr="00221090">
        <w:rPr>
          <w:lang w:val="en-GB"/>
        </w:rPr>
        <w:t>eisen</w:t>
      </w:r>
      <w:proofErr w:type="spellEnd"/>
    </w:p>
    <w:p w14:paraId="552F1226" w14:textId="77777777" w:rsidR="0004112B" w:rsidRPr="00221090" w:rsidRDefault="00206D35" w:rsidP="0004112B">
      <w:pPr>
        <w:rPr>
          <w:lang w:val="en-GB"/>
        </w:rPr>
      </w:pPr>
      <w:r w:rsidRPr="00221090">
        <w:rPr>
          <w:lang w:val="en-GB"/>
        </w:rPr>
        <w:t xml:space="preserve"> </w:t>
      </w:r>
      <w:sdt>
        <w:sdtPr>
          <w:alias w:val="Projectnaam"/>
          <w:tag w:val="Projectnaam"/>
          <w:id w:val="-914392091"/>
          <w:placeholder>
            <w:docPart w:val="8DB4DDCEE70B4AA4A1B39960781B97AE"/>
          </w:placeholder>
          <w:showingPlcHdr/>
          <w:text/>
        </w:sdtPr>
        <w:sdtContent>
          <w:r w:rsidR="0004112B" w:rsidRPr="00221090">
            <w:rPr>
              <w:rStyle w:val="PlaceholderText"/>
              <w:lang w:val="en-GB"/>
            </w:rPr>
            <w:t>Click or tap here to enter text.</w:t>
          </w:r>
        </w:sdtContent>
      </w:sdt>
    </w:p>
    <w:p w14:paraId="09D82010" w14:textId="77777777" w:rsidR="008A2B7E" w:rsidRPr="00221090" w:rsidRDefault="008A2B7E">
      <w:pPr>
        <w:pStyle w:val="Subtitle"/>
        <w:rPr>
          <w:lang w:val="en-GB"/>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C1AAF" w14:paraId="35BD1C02" w14:textId="77777777" w:rsidTr="007E3D3E">
        <w:tc>
          <w:tcPr>
            <w:tcW w:w="1601" w:type="dxa"/>
          </w:tcPr>
          <w:p w14:paraId="4352BAA3" w14:textId="77777777" w:rsidR="00D95726" w:rsidRPr="002C1AAF" w:rsidRDefault="00D95726" w:rsidP="004E636C">
            <w:pPr>
              <w:pStyle w:val="NoSpacing"/>
            </w:pPr>
            <w:r w:rsidRPr="002C1AAF">
              <w:t>Versienummer:</w:t>
            </w:r>
          </w:p>
        </w:tc>
        <w:bookmarkStart w:id="0" w:name="Versienummer"/>
        <w:tc>
          <w:tcPr>
            <w:tcW w:w="4652" w:type="dxa"/>
          </w:tcPr>
          <w:p w14:paraId="57CEDB3A" w14:textId="36D4F5E2" w:rsidR="00D95726" w:rsidRPr="002C1AAF" w:rsidRDefault="00000000" w:rsidP="004E636C">
            <w:pPr>
              <w:pStyle w:val="NoSpacing"/>
            </w:pPr>
            <w:sdt>
              <w:sdtPr>
                <w:alias w:val="Versienummer"/>
                <w:tag w:val="Version"/>
                <w:id w:val="-193926220"/>
                <w:placeholder>
                  <w:docPart w:val="03F049DFDB4247E094335B201CA07ED9"/>
                </w:placeholder>
                <w:text/>
              </w:sdtPr>
              <w:sdtContent>
                <w:r w:rsidR="00A81AB7">
                  <w:t>1</w:t>
                </w:r>
                <w:r w:rsidR="00221090">
                  <w:t>.1</w:t>
                </w:r>
              </w:sdtContent>
            </w:sdt>
            <w:bookmarkEnd w:id="0"/>
          </w:p>
        </w:tc>
      </w:tr>
      <w:tr w:rsidR="00D95726" w:rsidRPr="002C1AAF" w14:paraId="42808AD4" w14:textId="77777777" w:rsidTr="007E3D3E">
        <w:tc>
          <w:tcPr>
            <w:tcW w:w="1601" w:type="dxa"/>
          </w:tcPr>
          <w:p w14:paraId="32E84DB2" w14:textId="77777777" w:rsidR="00D95726" w:rsidRPr="002C1AAF" w:rsidRDefault="00D95726" w:rsidP="004E636C">
            <w:pPr>
              <w:pStyle w:val="NoSpacing"/>
            </w:pPr>
            <w:r w:rsidRPr="002C1AAF">
              <w:t>Auteur(s):</w:t>
            </w:r>
          </w:p>
        </w:tc>
        <w:bookmarkStart w:id="1" w:name="Auteurs"/>
        <w:tc>
          <w:tcPr>
            <w:tcW w:w="4652" w:type="dxa"/>
          </w:tcPr>
          <w:p w14:paraId="14F97EC2" w14:textId="0A53DE13" w:rsidR="00D95726" w:rsidRPr="002C1AAF" w:rsidRDefault="00000000" w:rsidP="004E636C">
            <w:pPr>
              <w:pStyle w:val="NoSpacing"/>
            </w:pPr>
            <w:sdt>
              <w:sdtPr>
                <w:alias w:val="Naam van de auteur"/>
                <w:tag w:val="Authors"/>
                <w:id w:val="1931920483"/>
                <w:placeholder>
                  <w:docPart w:val="940A435A36E9464FAC471935C1707B27"/>
                </w:placeholder>
                <w:text/>
              </w:sdtPr>
              <w:sdtContent>
                <w:r w:rsidR="00A81AB7">
                  <w:t>Layla Azarfane</w:t>
                </w:r>
              </w:sdtContent>
            </w:sdt>
            <w:bookmarkEnd w:id="1"/>
          </w:p>
        </w:tc>
      </w:tr>
      <w:tr w:rsidR="00D95726" w:rsidRPr="002C1AAF" w14:paraId="28A9E453" w14:textId="77777777" w:rsidTr="007E3D3E">
        <w:tc>
          <w:tcPr>
            <w:tcW w:w="1601" w:type="dxa"/>
          </w:tcPr>
          <w:p w14:paraId="585AC340" w14:textId="77777777" w:rsidR="00D95726" w:rsidRPr="002C1AAF" w:rsidRDefault="00D95726" w:rsidP="004E636C">
            <w:pPr>
              <w:pStyle w:val="NoSpacing"/>
            </w:pPr>
            <w:r w:rsidRPr="002C1AAF">
              <w:t>Datum:</w:t>
            </w:r>
          </w:p>
        </w:tc>
        <w:tc>
          <w:tcPr>
            <w:tcW w:w="4652" w:type="dxa"/>
          </w:tcPr>
          <w:p w14:paraId="2D015F18" w14:textId="20EE1005" w:rsidR="00D95726" w:rsidRPr="002C1AAF" w:rsidRDefault="00000000" w:rsidP="004E636C">
            <w:pPr>
              <w:pStyle w:val="NoSpacing"/>
            </w:pPr>
            <w:sdt>
              <w:sdtPr>
                <w:alias w:val="Datum"/>
                <w:tag w:val="Date"/>
                <w:id w:val="-1127611690"/>
                <w:placeholder>
                  <w:docPart w:val="6C918CC4571B47A7BD5837CF945833FC"/>
                </w:placeholder>
                <w:text/>
              </w:sdtPr>
              <w:sdtContent>
                <w:r w:rsidR="00A81AB7">
                  <w:t>12/05/2025</w:t>
                </w:r>
              </w:sdtContent>
            </w:sdt>
          </w:p>
        </w:tc>
      </w:tr>
    </w:tbl>
    <w:p w14:paraId="18A91E5E" w14:textId="77777777" w:rsidR="00906C51" w:rsidRPr="002C1AAF" w:rsidRDefault="00906C51">
      <w:r w:rsidRPr="002C1AAF">
        <w:br w:type="page"/>
      </w:r>
    </w:p>
    <w:p w14:paraId="2AFECA4D" w14:textId="77777777" w:rsidR="008A2B7E" w:rsidRPr="002C1AAF" w:rsidRDefault="008A2B7E" w:rsidP="008A2B7E">
      <w:pPr>
        <w:pStyle w:val="Heading1"/>
      </w:pPr>
      <w:bookmarkStart w:id="2" w:name="_Toc197935483"/>
      <w:bookmarkStart w:id="3" w:name="_Hlk525635346"/>
      <w:r w:rsidRPr="002C1AAF">
        <w:lastRenderedPageBreak/>
        <w:t>Versiebeheer</w:t>
      </w:r>
      <w:bookmarkEnd w:id="2"/>
    </w:p>
    <w:p w14:paraId="0BA3B0C3" w14:textId="77777777" w:rsidR="008A2B7E" w:rsidRPr="002C1AAF"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2C1AAF"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2C1AAF" w:rsidRDefault="008A2B7E" w:rsidP="00AF55D5">
            <w:pPr>
              <w:pStyle w:val="NoSpacing"/>
            </w:pPr>
            <w:r w:rsidRPr="002C1AAF">
              <w:t>Datum</w:t>
            </w:r>
          </w:p>
        </w:tc>
        <w:tc>
          <w:tcPr>
            <w:tcW w:w="788" w:type="dxa"/>
          </w:tcPr>
          <w:p w14:paraId="7D5B31E8" w14:textId="77777777" w:rsidR="008A2B7E" w:rsidRPr="002C1AAF"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2C1AAF">
              <w:t>Versie</w:t>
            </w:r>
          </w:p>
        </w:tc>
        <w:tc>
          <w:tcPr>
            <w:tcW w:w="1679" w:type="dxa"/>
          </w:tcPr>
          <w:p w14:paraId="2E968FB0" w14:textId="77777777" w:rsidR="008A2B7E" w:rsidRPr="002C1AAF"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2C1AAF">
              <w:t>Wie</w:t>
            </w:r>
            <w:r w:rsidR="00BE6996" w:rsidRPr="002C1AAF">
              <w:tab/>
            </w:r>
          </w:p>
        </w:tc>
        <w:tc>
          <w:tcPr>
            <w:tcW w:w="5622" w:type="dxa"/>
          </w:tcPr>
          <w:p w14:paraId="611316E5" w14:textId="77777777" w:rsidR="008A2B7E" w:rsidRPr="002C1AAF"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2C1AAF">
              <w:t>Wijzigingen</w:t>
            </w:r>
          </w:p>
        </w:tc>
      </w:tr>
      <w:tr w:rsidR="008A2B7E" w:rsidRPr="002C1AAF"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F49D3D8" w:rsidR="008A2B7E" w:rsidRPr="002C1AAF" w:rsidRDefault="00A81AB7" w:rsidP="00AF55D5">
            <w:pPr>
              <w:pStyle w:val="NoSpacing"/>
              <w:jc w:val="center"/>
              <w:rPr>
                <w:b w:val="0"/>
              </w:rPr>
            </w:pPr>
            <w:r>
              <w:rPr>
                <w:b w:val="0"/>
              </w:rPr>
              <w:t>12/05/2025</w:t>
            </w:r>
          </w:p>
        </w:tc>
        <w:tc>
          <w:tcPr>
            <w:tcW w:w="788" w:type="dxa"/>
          </w:tcPr>
          <w:p w14:paraId="2F821848" w14:textId="210420A5" w:rsidR="008A2B7E" w:rsidRPr="002C1AAF" w:rsidRDefault="00A81AB7"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679" w:type="dxa"/>
          </w:tcPr>
          <w:p w14:paraId="2CEA466B" w14:textId="4B14F40F" w:rsidR="008A2B7E" w:rsidRPr="002C1AAF" w:rsidRDefault="00A81AB7" w:rsidP="008A2B7E">
            <w:pPr>
              <w:pStyle w:val="NoSpacing"/>
              <w:cnfStyle w:val="000000100000" w:firstRow="0" w:lastRow="0" w:firstColumn="0" w:lastColumn="0" w:oddVBand="0" w:evenVBand="0" w:oddHBand="1" w:evenHBand="0" w:firstRowFirstColumn="0" w:firstRowLastColumn="0" w:lastRowFirstColumn="0" w:lastRowLastColumn="0"/>
            </w:pPr>
            <w:r>
              <w:t>Layla</w:t>
            </w:r>
          </w:p>
        </w:tc>
        <w:tc>
          <w:tcPr>
            <w:tcW w:w="5622" w:type="dxa"/>
          </w:tcPr>
          <w:p w14:paraId="329C3C8E" w14:textId="6FBCC9F9" w:rsidR="008A2B7E" w:rsidRPr="002C1AAF" w:rsidRDefault="00A81AB7" w:rsidP="008A2B7E">
            <w:pPr>
              <w:pStyle w:val="NoSpacing"/>
              <w:cnfStyle w:val="000000100000" w:firstRow="0" w:lastRow="0" w:firstColumn="0" w:lastColumn="0" w:oddVBand="0" w:evenVBand="0" w:oddHBand="1" w:evenHBand="0" w:firstRowFirstColumn="0" w:firstRowLastColumn="0" w:lastRowFirstColumn="0" w:lastRowLastColumn="0"/>
            </w:pPr>
            <w:r>
              <w:t>Document aangemaakt en ingevuld.</w:t>
            </w:r>
          </w:p>
        </w:tc>
      </w:tr>
      <w:tr w:rsidR="008A2B7E" w:rsidRPr="002C1AAF"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41226B19" w:rsidR="008A2B7E" w:rsidRPr="002C1AAF" w:rsidRDefault="00221090" w:rsidP="00AF55D5">
            <w:pPr>
              <w:pStyle w:val="NoSpacing"/>
              <w:jc w:val="center"/>
              <w:rPr>
                <w:b w:val="0"/>
              </w:rPr>
            </w:pPr>
            <w:r>
              <w:rPr>
                <w:b w:val="0"/>
              </w:rPr>
              <w:t>14/05/2025</w:t>
            </w:r>
          </w:p>
        </w:tc>
        <w:tc>
          <w:tcPr>
            <w:tcW w:w="788" w:type="dxa"/>
          </w:tcPr>
          <w:p w14:paraId="091AB89D" w14:textId="2484D676" w:rsidR="008A2B7E" w:rsidRPr="002C1AAF" w:rsidRDefault="00221090" w:rsidP="00AF55D5">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1679" w:type="dxa"/>
          </w:tcPr>
          <w:p w14:paraId="61291F06" w14:textId="335FF725" w:rsidR="008A2B7E" w:rsidRPr="002C1AAF" w:rsidRDefault="00221090" w:rsidP="008A2B7E">
            <w:pPr>
              <w:pStyle w:val="NoSpacing"/>
              <w:cnfStyle w:val="000000000000" w:firstRow="0" w:lastRow="0" w:firstColumn="0" w:lastColumn="0" w:oddVBand="0" w:evenVBand="0" w:oddHBand="0" w:evenHBand="0" w:firstRowFirstColumn="0" w:firstRowLastColumn="0" w:lastRowFirstColumn="0" w:lastRowLastColumn="0"/>
            </w:pPr>
            <w:r>
              <w:t>Layla</w:t>
            </w:r>
          </w:p>
        </w:tc>
        <w:tc>
          <w:tcPr>
            <w:tcW w:w="5622" w:type="dxa"/>
          </w:tcPr>
          <w:p w14:paraId="019807AB" w14:textId="24D49F74" w:rsidR="008A2B7E" w:rsidRPr="002C1AAF" w:rsidRDefault="00221090" w:rsidP="008A2B7E">
            <w:pPr>
              <w:pStyle w:val="NoSpacing"/>
              <w:cnfStyle w:val="000000000000" w:firstRow="0" w:lastRow="0" w:firstColumn="0" w:lastColumn="0" w:oddVBand="0" w:evenVBand="0" w:oddHBand="0" w:evenHBand="0" w:firstRowFirstColumn="0" w:firstRowLastColumn="0" w:lastRowFirstColumn="0" w:lastRowLastColumn="0"/>
            </w:pPr>
            <w:r>
              <w:t>Thomas als begeleider toegevoegd.</w:t>
            </w:r>
          </w:p>
        </w:tc>
      </w:tr>
      <w:tr w:rsidR="008A2B7E" w:rsidRPr="002C1AAF"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2C1AAF" w:rsidRDefault="008A2B7E" w:rsidP="00AF55D5">
            <w:pPr>
              <w:pStyle w:val="NoSpacing"/>
              <w:jc w:val="center"/>
              <w:rPr>
                <w:b w:val="0"/>
              </w:rPr>
            </w:pPr>
          </w:p>
        </w:tc>
        <w:tc>
          <w:tcPr>
            <w:tcW w:w="788" w:type="dxa"/>
          </w:tcPr>
          <w:p w14:paraId="261BAABC" w14:textId="77777777" w:rsidR="008A2B7E" w:rsidRPr="002C1AAF"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2C1AAF"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2C1AAF"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2C1AAF"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2C1AAF" w:rsidRDefault="008A2B7E" w:rsidP="00AF55D5">
            <w:pPr>
              <w:pStyle w:val="NoSpacing"/>
              <w:jc w:val="center"/>
              <w:rPr>
                <w:b w:val="0"/>
              </w:rPr>
            </w:pPr>
          </w:p>
        </w:tc>
        <w:tc>
          <w:tcPr>
            <w:tcW w:w="788" w:type="dxa"/>
          </w:tcPr>
          <w:p w14:paraId="048B86B9" w14:textId="77777777" w:rsidR="008A2B7E" w:rsidRPr="002C1AAF"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2C1AAF"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2C1AAF"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2C1AAF" w:rsidRDefault="008A2B7E" w:rsidP="008A2B7E">
      <w:pPr>
        <w:pStyle w:val="NoSpacing"/>
      </w:pPr>
    </w:p>
    <w:p w14:paraId="18A268A3" w14:textId="77777777" w:rsidR="008A2B7E" w:rsidRPr="002C1AAF" w:rsidRDefault="008A2B7E">
      <w:r w:rsidRPr="002C1AAF">
        <w:br w:type="page"/>
      </w:r>
    </w:p>
    <w:p w14:paraId="2994F85A" w14:textId="77777777" w:rsidR="008A2B7E" w:rsidRPr="002C1AAF" w:rsidRDefault="008A2B7E" w:rsidP="008A2B7E">
      <w:pPr>
        <w:pStyle w:val="Header1inhoudsopave"/>
      </w:pPr>
      <w:r w:rsidRPr="002C1AAF">
        <w:rPr>
          <w:vertAlign w:val="subscript"/>
        </w:rPr>
        <w:lastRenderedPageBreak/>
        <w:t>Inhoudsopgave</w:t>
      </w:r>
    </w:p>
    <w:p w14:paraId="530864F1" w14:textId="77777777" w:rsidR="008A2B7E" w:rsidRPr="002C1AAF" w:rsidRDefault="008A2B7E" w:rsidP="008A2B7E">
      <w:pPr>
        <w:pStyle w:val="NoSpacing"/>
      </w:pPr>
    </w:p>
    <w:p w14:paraId="53C09C43" w14:textId="2672FA14" w:rsidR="00E003A2" w:rsidRPr="002C1AAF" w:rsidRDefault="008A2B7E">
      <w:pPr>
        <w:pStyle w:val="TOC1"/>
        <w:tabs>
          <w:tab w:val="right" w:leader="dot" w:pos="9062"/>
        </w:tabs>
        <w:rPr>
          <w:rFonts w:eastAsiaTheme="minorEastAsia"/>
          <w:kern w:val="2"/>
          <w:sz w:val="24"/>
          <w:szCs w:val="24"/>
          <w:lang w:eastAsia="nl-NL"/>
          <w14:ligatures w14:val="standardContextual"/>
        </w:rPr>
      </w:pPr>
      <w:r w:rsidRPr="002C1AAF">
        <w:fldChar w:fldCharType="begin"/>
      </w:r>
      <w:r w:rsidRPr="002C1AAF">
        <w:instrText xml:space="preserve"> TOC \o "1-</w:instrText>
      </w:r>
      <w:r w:rsidR="00F95B80" w:rsidRPr="002C1AAF">
        <w:instrText>3</w:instrText>
      </w:r>
      <w:r w:rsidRPr="002C1AAF">
        <w:instrText xml:space="preserve">" \h \z \u </w:instrText>
      </w:r>
      <w:r w:rsidRPr="002C1AAF">
        <w:fldChar w:fldCharType="separate"/>
      </w:r>
      <w:hyperlink w:anchor="_Toc197935483" w:history="1">
        <w:r w:rsidR="00E003A2" w:rsidRPr="002C1AAF">
          <w:rPr>
            <w:rStyle w:val="Hyperlink"/>
          </w:rPr>
          <w:t>Versiebeheer</w:t>
        </w:r>
        <w:r w:rsidR="00E003A2" w:rsidRPr="002C1AAF">
          <w:rPr>
            <w:webHidden/>
          </w:rPr>
          <w:tab/>
        </w:r>
        <w:r w:rsidR="00E003A2" w:rsidRPr="002C1AAF">
          <w:rPr>
            <w:webHidden/>
          </w:rPr>
          <w:fldChar w:fldCharType="begin"/>
        </w:r>
        <w:r w:rsidR="00E003A2" w:rsidRPr="002C1AAF">
          <w:rPr>
            <w:webHidden/>
          </w:rPr>
          <w:instrText xml:space="preserve"> PAGEREF _Toc197935483 \h </w:instrText>
        </w:r>
        <w:r w:rsidR="00E003A2" w:rsidRPr="002C1AAF">
          <w:rPr>
            <w:webHidden/>
          </w:rPr>
        </w:r>
        <w:r w:rsidR="00E003A2" w:rsidRPr="002C1AAF">
          <w:rPr>
            <w:webHidden/>
          </w:rPr>
          <w:fldChar w:fldCharType="separate"/>
        </w:r>
        <w:r w:rsidR="00E003A2" w:rsidRPr="002C1AAF">
          <w:rPr>
            <w:webHidden/>
          </w:rPr>
          <w:t>2</w:t>
        </w:r>
        <w:r w:rsidR="00E003A2" w:rsidRPr="002C1AAF">
          <w:rPr>
            <w:webHidden/>
          </w:rPr>
          <w:fldChar w:fldCharType="end"/>
        </w:r>
      </w:hyperlink>
    </w:p>
    <w:p w14:paraId="1F3790DB" w14:textId="23759793"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4" w:history="1">
        <w:r w:rsidRPr="002C1AAF">
          <w:rPr>
            <w:rStyle w:val="Hyperlink"/>
          </w:rPr>
          <w:t>Over dit document</w:t>
        </w:r>
        <w:r w:rsidRPr="002C1AAF">
          <w:rPr>
            <w:webHidden/>
          </w:rPr>
          <w:tab/>
        </w:r>
        <w:r w:rsidRPr="002C1AAF">
          <w:rPr>
            <w:webHidden/>
          </w:rPr>
          <w:fldChar w:fldCharType="begin"/>
        </w:r>
        <w:r w:rsidRPr="002C1AAF">
          <w:rPr>
            <w:webHidden/>
          </w:rPr>
          <w:instrText xml:space="preserve"> PAGEREF _Toc197935484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31BCE538" w14:textId="7B63D411"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5" w:history="1">
        <w:r w:rsidRPr="002C1AAF">
          <w:rPr>
            <w:rStyle w:val="Hyperlink"/>
          </w:rPr>
          <w:t>Over het project en de opdrachtgever</w:t>
        </w:r>
        <w:r w:rsidRPr="002C1AAF">
          <w:rPr>
            <w:webHidden/>
          </w:rPr>
          <w:tab/>
        </w:r>
        <w:r w:rsidRPr="002C1AAF">
          <w:rPr>
            <w:webHidden/>
          </w:rPr>
          <w:fldChar w:fldCharType="begin"/>
        </w:r>
        <w:r w:rsidRPr="002C1AAF">
          <w:rPr>
            <w:webHidden/>
          </w:rPr>
          <w:instrText xml:space="preserve"> PAGEREF _Toc197935485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36B27002" w14:textId="402108D7"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6" w:history="1">
        <w:r w:rsidRPr="002C1AAF">
          <w:rPr>
            <w:rStyle w:val="Hyperlink"/>
          </w:rPr>
          <w:t>Interviewverslag</w:t>
        </w:r>
        <w:r w:rsidRPr="002C1AAF">
          <w:rPr>
            <w:webHidden/>
          </w:rPr>
          <w:tab/>
        </w:r>
        <w:r w:rsidRPr="002C1AAF">
          <w:rPr>
            <w:webHidden/>
          </w:rPr>
          <w:fldChar w:fldCharType="begin"/>
        </w:r>
        <w:r w:rsidRPr="002C1AAF">
          <w:rPr>
            <w:webHidden/>
          </w:rPr>
          <w:instrText xml:space="preserve"> PAGEREF _Toc197935486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767FCE52" w14:textId="49016350"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7" w:history="1">
        <w:r w:rsidRPr="002C1AAF">
          <w:rPr>
            <w:rStyle w:val="Hyperlink"/>
          </w:rPr>
          <w:t>Informatiebronnen</w:t>
        </w:r>
        <w:r w:rsidRPr="002C1AAF">
          <w:rPr>
            <w:webHidden/>
          </w:rPr>
          <w:tab/>
        </w:r>
        <w:r w:rsidRPr="002C1AAF">
          <w:rPr>
            <w:webHidden/>
          </w:rPr>
          <w:fldChar w:fldCharType="begin"/>
        </w:r>
        <w:r w:rsidRPr="002C1AAF">
          <w:rPr>
            <w:webHidden/>
          </w:rPr>
          <w:instrText xml:space="preserve"> PAGEREF _Toc197935487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201B1893" w14:textId="172DD862"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8" w:history="1">
        <w:r w:rsidRPr="002C1AAF">
          <w:rPr>
            <w:rStyle w:val="Hyperlink"/>
          </w:rPr>
          <w:t>Uitgangspunten (Definition of done)</w:t>
        </w:r>
        <w:r w:rsidRPr="002C1AAF">
          <w:rPr>
            <w:webHidden/>
          </w:rPr>
          <w:tab/>
        </w:r>
        <w:r w:rsidRPr="002C1AAF">
          <w:rPr>
            <w:webHidden/>
          </w:rPr>
          <w:fldChar w:fldCharType="begin"/>
        </w:r>
        <w:r w:rsidRPr="002C1AAF">
          <w:rPr>
            <w:webHidden/>
          </w:rPr>
          <w:instrText xml:space="preserve"> PAGEREF _Toc197935488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4A8A91C0" w14:textId="356A353F"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89" w:history="1">
        <w:r w:rsidRPr="002C1AAF">
          <w:rPr>
            <w:rStyle w:val="Hyperlink"/>
          </w:rPr>
          <w:t>Eisen en wensen</w:t>
        </w:r>
        <w:r w:rsidRPr="002C1AAF">
          <w:rPr>
            <w:webHidden/>
          </w:rPr>
          <w:tab/>
        </w:r>
        <w:r w:rsidRPr="002C1AAF">
          <w:rPr>
            <w:webHidden/>
          </w:rPr>
          <w:fldChar w:fldCharType="begin"/>
        </w:r>
        <w:r w:rsidRPr="002C1AAF">
          <w:rPr>
            <w:webHidden/>
          </w:rPr>
          <w:instrText xml:space="preserve"> PAGEREF _Toc197935489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41063E21" w14:textId="06798726" w:rsidR="00E003A2" w:rsidRPr="002C1AAF" w:rsidRDefault="00E003A2">
      <w:pPr>
        <w:pStyle w:val="TOC1"/>
        <w:tabs>
          <w:tab w:val="right" w:leader="dot" w:pos="9062"/>
        </w:tabs>
        <w:rPr>
          <w:rFonts w:eastAsiaTheme="minorEastAsia"/>
          <w:kern w:val="2"/>
          <w:sz w:val="24"/>
          <w:szCs w:val="24"/>
          <w:lang w:eastAsia="nl-NL"/>
          <w14:ligatures w14:val="standardContextual"/>
        </w:rPr>
      </w:pPr>
      <w:hyperlink w:anchor="_Toc197935490" w:history="1">
        <w:r w:rsidRPr="002C1AAF">
          <w:rPr>
            <w:rStyle w:val="Hyperlink"/>
          </w:rPr>
          <w:t>Akkoord opdrachtgever</w:t>
        </w:r>
        <w:r w:rsidRPr="002C1AAF">
          <w:rPr>
            <w:webHidden/>
          </w:rPr>
          <w:tab/>
        </w:r>
        <w:r w:rsidRPr="002C1AAF">
          <w:rPr>
            <w:webHidden/>
          </w:rPr>
          <w:fldChar w:fldCharType="begin"/>
        </w:r>
        <w:r w:rsidRPr="002C1AAF">
          <w:rPr>
            <w:webHidden/>
          </w:rPr>
          <w:instrText xml:space="preserve"> PAGEREF _Toc197935490 \h </w:instrText>
        </w:r>
        <w:r w:rsidRPr="002C1AAF">
          <w:rPr>
            <w:webHidden/>
          </w:rPr>
        </w:r>
        <w:r w:rsidRPr="002C1AAF">
          <w:rPr>
            <w:webHidden/>
          </w:rPr>
          <w:fldChar w:fldCharType="separate"/>
        </w:r>
        <w:r w:rsidRPr="002C1AAF">
          <w:rPr>
            <w:webHidden/>
          </w:rPr>
          <w:t>4</w:t>
        </w:r>
        <w:r w:rsidRPr="002C1AAF">
          <w:rPr>
            <w:webHidden/>
          </w:rPr>
          <w:fldChar w:fldCharType="end"/>
        </w:r>
      </w:hyperlink>
    </w:p>
    <w:p w14:paraId="5EF2C2AD" w14:textId="278A477D" w:rsidR="008A2B7E" w:rsidRPr="002C1AAF" w:rsidRDefault="008A2B7E" w:rsidP="0015692D">
      <w:pPr>
        <w:pStyle w:val="NoSpacing"/>
      </w:pPr>
      <w:r w:rsidRPr="002C1AAF">
        <w:fldChar w:fldCharType="end"/>
      </w:r>
    </w:p>
    <w:p w14:paraId="22234C01" w14:textId="77777777" w:rsidR="008A2B7E" w:rsidRPr="002C1AAF" w:rsidRDefault="008A2B7E" w:rsidP="0015692D">
      <w:pPr>
        <w:pStyle w:val="NoSpacing"/>
      </w:pPr>
      <w:r w:rsidRPr="002C1AAF">
        <w:br w:type="page"/>
      </w:r>
    </w:p>
    <w:p w14:paraId="691CBC8D" w14:textId="2E9CD974" w:rsidR="00A50A4E" w:rsidRPr="002C1AAF" w:rsidRDefault="00C27281" w:rsidP="0086415D">
      <w:pPr>
        <w:pStyle w:val="Heading1"/>
      </w:pPr>
      <w:bookmarkStart w:id="4" w:name="_Toc197935484"/>
      <w:r w:rsidRPr="002C1AAF">
        <w:lastRenderedPageBreak/>
        <w:t xml:space="preserve">Over </w:t>
      </w:r>
      <w:r w:rsidR="007739E7" w:rsidRPr="002C1AAF">
        <w:t xml:space="preserve">dit </w:t>
      </w:r>
      <w:r w:rsidRPr="002C1AAF">
        <w:t>document</w:t>
      </w:r>
      <w:bookmarkEnd w:id="4"/>
    </w:p>
    <w:p w14:paraId="0E7A4DA9" w14:textId="63465AF4" w:rsidR="00C27281" w:rsidRPr="002C1AAF" w:rsidRDefault="00382452" w:rsidP="00725920">
      <w:r w:rsidRPr="002C1AAF">
        <w:t xml:space="preserve">Dit document </w:t>
      </w:r>
      <w:r w:rsidR="005756B2" w:rsidRPr="002C1AAF">
        <w:t>bevat</w:t>
      </w:r>
      <w:r w:rsidRPr="002C1AAF">
        <w:t xml:space="preserve"> de informatiebehoefte van de opdrachtgever</w:t>
      </w:r>
      <w:r w:rsidR="005756B2" w:rsidRPr="002C1AAF">
        <w:t>.</w:t>
      </w:r>
    </w:p>
    <w:p w14:paraId="0501F71C" w14:textId="77777777" w:rsidR="00741E0E" w:rsidRPr="002C1AAF" w:rsidRDefault="00741E0E" w:rsidP="0086415D">
      <w:pPr>
        <w:pStyle w:val="Heading1"/>
      </w:pPr>
      <w:bookmarkStart w:id="5" w:name="_Toc197935485"/>
      <w:r w:rsidRPr="002C1AAF">
        <w:t>Over het project en de opdrachtgever</w:t>
      </w:r>
      <w:bookmarkEnd w:id="5"/>
    </w:p>
    <w:p w14:paraId="37718ED1" w14:textId="7BDE0354" w:rsidR="00350A26" w:rsidRPr="002C1AAF" w:rsidRDefault="00350A26" w:rsidP="00584270">
      <w:pPr>
        <w:pStyle w:val="SPLinfo"/>
        <w:rPr>
          <w:i w:val="0"/>
          <w:iCs w:val="0"/>
        </w:rPr>
      </w:pPr>
    </w:p>
    <w:p w14:paraId="239E9BDB" w14:textId="67FB8184" w:rsidR="00584270" w:rsidRPr="002C1AAF" w:rsidRDefault="00584270" w:rsidP="00584270">
      <w:pPr>
        <w:pStyle w:val="SPLinfo"/>
        <w:rPr>
          <w:i w:val="0"/>
          <w:iCs w:val="0"/>
        </w:rPr>
      </w:pPr>
      <w:r w:rsidRPr="002C1AAF">
        <w:rPr>
          <w:i w:val="0"/>
          <w:iCs w:val="0"/>
        </w:rPr>
        <w:t xml:space="preserve">Onze projectbegeleider is </w:t>
      </w:r>
      <w:r w:rsidR="00221090">
        <w:rPr>
          <w:i w:val="0"/>
          <w:iCs w:val="0"/>
        </w:rPr>
        <w:t>Thomas Sprong.</w:t>
      </w:r>
    </w:p>
    <w:p w14:paraId="4EFFEAAC" w14:textId="77777777" w:rsidR="00584270" w:rsidRPr="002C1AAF" w:rsidRDefault="00584270" w:rsidP="00584270">
      <w:pPr>
        <w:pStyle w:val="SPLinfo"/>
        <w:rPr>
          <w:i w:val="0"/>
          <w:iCs w:val="0"/>
        </w:rPr>
      </w:pPr>
    </w:p>
    <w:p w14:paraId="2928FC64" w14:textId="017B3CE3" w:rsidR="00584270" w:rsidRPr="002C1AAF" w:rsidRDefault="00584270" w:rsidP="00584270">
      <w:pPr>
        <w:pStyle w:val="SPLinfo"/>
        <w:rPr>
          <w:i w:val="0"/>
          <w:iCs w:val="0"/>
        </w:rPr>
      </w:pPr>
      <w:r w:rsidRPr="002C1AAF">
        <w:rPr>
          <w:i w:val="0"/>
          <w:iCs w:val="0"/>
        </w:rPr>
        <w:t>Dit project wordt uitgevoerd in het kader van onze proftaak op het ter Aa. Een proftaak is een praktijkgerichte opdracht waarin we de kennis en vaardigheden die we tijdens de opleiding hebben opgedaan toepassen op een realistisch beroepsprobleem. Het doel is om ons professioneel voor te bereiden op de arbeidsmarkt door ervaring op te doen met echte projecten, samenwerken en het bouwen van een volledige applicatie.</w:t>
      </w:r>
    </w:p>
    <w:p w14:paraId="531F6933" w14:textId="77777777" w:rsidR="00584270" w:rsidRPr="002C1AAF" w:rsidRDefault="00584270" w:rsidP="00584270">
      <w:pPr>
        <w:pStyle w:val="SPLinfo"/>
        <w:rPr>
          <w:i w:val="0"/>
          <w:iCs w:val="0"/>
        </w:rPr>
      </w:pPr>
    </w:p>
    <w:p w14:paraId="46106E99" w14:textId="7DFB06D1" w:rsidR="00584270" w:rsidRPr="002C1AAF" w:rsidRDefault="00584270" w:rsidP="00584270">
      <w:pPr>
        <w:pStyle w:val="SPLinfo"/>
        <w:rPr>
          <w:i w:val="0"/>
          <w:iCs w:val="0"/>
        </w:rPr>
      </w:pPr>
      <w:r w:rsidRPr="002C1AAF">
        <w:rPr>
          <w:i w:val="0"/>
          <w:iCs w:val="0"/>
        </w:rPr>
        <w:t>Het projectteam bestaat uit twee studenten:</w:t>
      </w:r>
    </w:p>
    <w:p w14:paraId="426DAB4F" w14:textId="11149432" w:rsidR="00584270" w:rsidRPr="002C1AAF" w:rsidRDefault="00584270" w:rsidP="00584270">
      <w:pPr>
        <w:pStyle w:val="SPLinfo"/>
        <w:numPr>
          <w:ilvl w:val="0"/>
          <w:numId w:val="6"/>
        </w:numPr>
        <w:rPr>
          <w:i w:val="0"/>
          <w:iCs w:val="0"/>
        </w:rPr>
      </w:pPr>
      <w:r w:rsidRPr="002C1AAF">
        <w:rPr>
          <w:i w:val="0"/>
          <w:iCs w:val="0"/>
        </w:rPr>
        <w:t>Layla Azarfane: verantwoordelijk voor de documentatie en backend-logica.</w:t>
      </w:r>
    </w:p>
    <w:p w14:paraId="07F4A9AD" w14:textId="1BA676F0" w:rsidR="00CB3AC6" w:rsidRPr="002C1AAF" w:rsidRDefault="00CB3AC6" w:rsidP="00584270">
      <w:pPr>
        <w:pStyle w:val="SPLinfo"/>
        <w:numPr>
          <w:ilvl w:val="0"/>
          <w:numId w:val="6"/>
        </w:numPr>
        <w:rPr>
          <w:i w:val="0"/>
          <w:iCs w:val="0"/>
        </w:rPr>
      </w:pPr>
      <w:r w:rsidRPr="002C1AAF">
        <w:rPr>
          <w:i w:val="0"/>
          <w:iCs w:val="0"/>
        </w:rPr>
        <w:t xml:space="preserve">Chelsey van Lierop: verantwoordelijk voor de </w:t>
      </w:r>
      <w:proofErr w:type="spellStart"/>
      <w:r w:rsidRPr="002C1AAF">
        <w:rPr>
          <w:i w:val="0"/>
          <w:iCs w:val="0"/>
        </w:rPr>
        <w:t>frontend</w:t>
      </w:r>
      <w:proofErr w:type="spellEnd"/>
      <w:r w:rsidRPr="002C1AAF">
        <w:rPr>
          <w:i w:val="0"/>
          <w:iCs w:val="0"/>
        </w:rPr>
        <w:t xml:space="preserve"> en het maken van notities tijdens overlegmomenten.</w:t>
      </w:r>
    </w:p>
    <w:p w14:paraId="5E0E0352" w14:textId="77777777" w:rsidR="00CB3AC6" w:rsidRPr="002C1AAF" w:rsidRDefault="00CB3AC6" w:rsidP="00CB3AC6">
      <w:pPr>
        <w:pStyle w:val="SPLinfo"/>
        <w:rPr>
          <w:i w:val="0"/>
          <w:iCs w:val="0"/>
        </w:rPr>
      </w:pPr>
    </w:p>
    <w:p w14:paraId="1CD8425A" w14:textId="04CA010E" w:rsidR="00CB3AC6" w:rsidRPr="002C1AAF" w:rsidRDefault="00914B53" w:rsidP="00CB3AC6">
      <w:pPr>
        <w:pStyle w:val="SPLinfo"/>
        <w:rPr>
          <w:i w:val="0"/>
          <w:iCs w:val="0"/>
        </w:rPr>
      </w:pPr>
      <w:r w:rsidRPr="002C1AAF">
        <w:rPr>
          <w:b/>
          <w:bCs/>
          <w:i w:val="0"/>
          <w:iCs w:val="0"/>
        </w:rPr>
        <w:t>Probleem:</w:t>
      </w:r>
      <w:r w:rsidRPr="002C1AAF">
        <w:rPr>
          <w:i w:val="0"/>
          <w:iCs w:val="0"/>
        </w:rPr>
        <w:t xml:space="preserve"> Veel mensen hebben een kast vol kleding maar ervaren alsnog keuzestress of weten niet hoe ze hun items goed kunnen combineren. Hierdoor blijven veel kledingstukken ongebruikt of worden er onnodig nieuwe aankopen gedaan.</w:t>
      </w:r>
    </w:p>
    <w:p w14:paraId="48E28B4D" w14:textId="0EB48365" w:rsidR="00914B53" w:rsidRPr="002C1AAF" w:rsidRDefault="00914B53" w:rsidP="00CB3AC6">
      <w:pPr>
        <w:pStyle w:val="SPLinfo"/>
        <w:rPr>
          <w:i w:val="0"/>
          <w:iCs w:val="0"/>
        </w:rPr>
      </w:pPr>
      <w:r w:rsidRPr="002C1AAF">
        <w:rPr>
          <w:b/>
          <w:bCs/>
          <w:i w:val="0"/>
          <w:iCs w:val="0"/>
        </w:rPr>
        <w:t>Oplossing:</w:t>
      </w:r>
      <w:r w:rsidRPr="002C1AAF">
        <w:rPr>
          <w:i w:val="0"/>
          <w:iCs w:val="0"/>
        </w:rPr>
        <w:t xml:space="preserve"> Met Mis-Match </w:t>
      </w:r>
      <w:r w:rsidR="002C1AAF" w:rsidRPr="002C1AAF">
        <w:rPr>
          <w:i w:val="0"/>
          <w:iCs w:val="0"/>
        </w:rPr>
        <w:t>ontwikkelen wij een digitale kast in de vorm van een webapplicatie. Gebruikers</w:t>
      </w:r>
      <w:r w:rsidR="002C1AAF">
        <w:rPr>
          <w:i w:val="0"/>
          <w:iCs w:val="0"/>
        </w:rPr>
        <w:t xml:space="preserve"> kunnen hun kledingstukken uploaden en voorzien van kenmerken zoals type, kleur, gelegenheid en seizoen. De applicatie stelt automatisch outfits samen op basis van voorkeuren, waardoor gebruikers tijd besparen, creatiever worden met hun eigen kleding, en bewustere keuzes maken in hun kledinggebruik.</w:t>
      </w:r>
    </w:p>
    <w:p w14:paraId="446F1A21" w14:textId="77777777" w:rsidR="00584270" w:rsidRPr="002C1AAF" w:rsidRDefault="00584270" w:rsidP="00687CF5">
      <w:pPr>
        <w:pStyle w:val="NoSpacing"/>
        <w:rPr>
          <w:rStyle w:val="Heading1Char"/>
        </w:rPr>
      </w:pPr>
      <w:bookmarkStart w:id="6" w:name="_Toc197935486"/>
    </w:p>
    <w:p w14:paraId="3C4F9DF6" w14:textId="77777777" w:rsidR="002C1AAF" w:rsidRDefault="002C1AAF">
      <w:pPr>
        <w:rPr>
          <w:rStyle w:val="Heading1Char"/>
        </w:rPr>
      </w:pPr>
      <w:r>
        <w:rPr>
          <w:rStyle w:val="Heading1Char"/>
        </w:rPr>
        <w:br w:type="page"/>
      </w:r>
    </w:p>
    <w:p w14:paraId="21109AE8" w14:textId="3FD72913" w:rsidR="00441C2F" w:rsidRPr="002C1AAF" w:rsidRDefault="00441C2F" w:rsidP="00687CF5">
      <w:pPr>
        <w:pStyle w:val="NoSpacing"/>
      </w:pPr>
      <w:r w:rsidRPr="002C1AAF">
        <w:rPr>
          <w:rStyle w:val="Heading1Char"/>
        </w:rPr>
        <w:lastRenderedPageBreak/>
        <w:t>Interviewverslag</w:t>
      </w:r>
      <w:bookmarkEnd w:id="6"/>
      <w:r w:rsidR="00DA2454" w:rsidRPr="002C1AAF">
        <w:rPr>
          <w:rStyle w:val="Heading1Char"/>
        </w:rPr>
        <w:br/>
      </w:r>
      <w:r w:rsidR="00DA2454" w:rsidRPr="002C1AAF">
        <w:t>In deze paragraaf wordt het interview met de opdrachtgever uitgewerkt.</w:t>
      </w:r>
    </w:p>
    <w:p w14:paraId="59BDA97F" w14:textId="4FE6E43F" w:rsidR="00656A59" w:rsidRPr="002C1AAF" w:rsidRDefault="00656A59" w:rsidP="00687CF5">
      <w:pPr>
        <w:pStyle w:val="NoSpacing"/>
      </w:pPr>
    </w:p>
    <w:p w14:paraId="1128083E" w14:textId="7CD9AC28" w:rsidR="00656A59" w:rsidRPr="002C1AAF" w:rsidRDefault="00656A59" w:rsidP="00687CF5">
      <w:pPr>
        <w:pStyle w:val="NoSpacing"/>
      </w:pPr>
      <w:r w:rsidRPr="002C1AAF">
        <w:rPr>
          <w:b/>
          <w:bCs/>
          <w:u w:val="single"/>
        </w:rPr>
        <w:t>Wat inspireerde het idee voor Mis-Match?</w:t>
      </w:r>
    </w:p>
    <w:p w14:paraId="4EC1B169" w14:textId="43F775E3" w:rsidR="00656A59" w:rsidRPr="002C1AAF" w:rsidRDefault="00656A59" w:rsidP="00687CF5">
      <w:pPr>
        <w:pStyle w:val="NoSpacing"/>
      </w:pPr>
      <w:r w:rsidRPr="002C1AAF">
        <w:t xml:space="preserve">De inspiratie voor Mis-Match kwam vanuit een combinatie van mode, technologie en het bekende filmscèneconcept uit </w:t>
      </w:r>
      <w:proofErr w:type="spellStart"/>
      <w:r w:rsidRPr="002C1AAF">
        <w:t>Clueless</w:t>
      </w:r>
      <w:proofErr w:type="spellEnd"/>
      <w:r w:rsidRPr="002C1AAF">
        <w:t xml:space="preserve">, waarin een digitale kast outfits selecteert. We merkten dat veel mensen moeite hebben om combinaties te maken met de kleding die ze al hebben. Door kleding digitaal op te slaan en slimme filters toe te passen, willen we mensen helpen om meer uit hun eigen kast te halen, tijd te besparen en creatiever te worden in hun stijlkeuzes. </w:t>
      </w:r>
    </w:p>
    <w:p w14:paraId="4C262955" w14:textId="77777777" w:rsidR="00656A59" w:rsidRPr="002C1AAF" w:rsidRDefault="00656A59" w:rsidP="00687CF5">
      <w:pPr>
        <w:pStyle w:val="NoSpacing"/>
      </w:pPr>
    </w:p>
    <w:p w14:paraId="4CF31384" w14:textId="6E61D017" w:rsidR="00656A59" w:rsidRPr="002C1AAF" w:rsidRDefault="00656A59" w:rsidP="00687CF5">
      <w:pPr>
        <w:pStyle w:val="NoSpacing"/>
      </w:pPr>
      <w:r w:rsidRPr="002C1AAF">
        <w:rPr>
          <w:b/>
          <w:bCs/>
          <w:u w:val="single"/>
        </w:rPr>
        <w:t>Welke hoofdfuncties zal Mis-Match aanbieden aan gebruikers?</w:t>
      </w:r>
    </w:p>
    <w:p w14:paraId="71054979" w14:textId="4E5192FD" w:rsidR="00656A59" w:rsidRPr="002C1AAF" w:rsidRDefault="00656A59" w:rsidP="00687CF5">
      <w:pPr>
        <w:pStyle w:val="NoSpacing"/>
      </w:pPr>
      <w:r w:rsidRPr="002C1AAF">
        <w:t xml:space="preserve">Mis-Match laat gebruikers een account aanmaken waarin ze hun kledingstukken kunnen uploaden. Bij elk kledingstuk kunnen ze kenmerken instellen, zoals kleur, type, gelegenheid en seizoen. Daarna kunnen gebruikers automatisch outfits laten genereren op basis van hun voorkeuren en filters. Outfits kunnen ook worden opgeslagen, aangepast of verwijderd. Er komt een overzichtelijk dashboard waar alles visueel zichtbaar is. </w:t>
      </w:r>
    </w:p>
    <w:p w14:paraId="70606113" w14:textId="77777777" w:rsidR="00584270" w:rsidRPr="002C1AAF" w:rsidRDefault="00584270" w:rsidP="00687CF5">
      <w:pPr>
        <w:pStyle w:val="NoSpacing"/>
      </w:pPr>
    </w:p>
    <w:p w14:paraId="0ABCA4CC" w14:textId="2BCE846C" w:rsidR="00584270" w:rsidRPr="002C1AAF" w:rsidRDefault="00584270" w:rsidP="00687CF5">
      <w:pPr>
        <w:pStyle w:val="NoSpacing"/>
      </w:pPr>
      <w:r w:rsidRPr="002C1AAF">
        <w:rPr>
          <w:b/>
          <w:bCs/>
          <w:u w:val="single"/>
        </w:rPr>
        <w:t>Hoe zorgen jullie ervoor dat de applicatie gebruiksvriendelijk blijft voor iedereen?</w:t>
      </w:r>
    </w:p>
    <w:p w14:paraId="1BB6DD26" w14:textId="0A46CCA7" w:rsidR="00584270" w:rsidRPr="002C1AAF" w:rsidRDefault="00584270" w:rsidP="00687CF5">
      <w:pPr>
        <w:pStyle w:val="NoSpacing"/>
      </w:pPr>
      <w:r w:rsidRPr="002C1AAF">
        <w:t xml:space="preserve">We zorgen voor een intuïtieve interface met duidelijke stappen: uploaden, kenmerken instellen, en combineren. De flow moet eenvoudig en logisch aanvoelen, met zo min mogelijk klikken. We houden rekening met </w:t>
      </w:r>
      <w:proofErr w:type="spellStart"/>
      <w:r w:rsidRPr="002C1AAF">
        <w:t>responsive</w:t>
      </w:r>
      <w:proofErr w:type="spellEnd"/>
      <w:r w:rsidRPr="002C1AAF">
        <w:t xml:space="preserve"> design, zodat de applicatie ook op tablets of kleinere schermen prettig werkt. Daarnaast gebruiken we herkenbare pictogrammen en simpele taal.</w:t>
      </w:r>
    </w:p>
    <w:p w14:paraId="1DE2609B" w14:textId="77777777" w:rsidR="00584270" w:rsidRPr="002C1AAF" w:rsidRDefault="00584270" w:rsidP="00687CF5">
      <w:pPr>
        <w:pStyle w:val="NoSpacing"/>
      </w:pPr>
    </w:p>
    <w:p w14:paraId="1B0C52B9" w14:textId="4C403A39" w:rsidR="00584270" w:rsidRPr="002C1AAF" w:rsidRDefault="00584270" w:rsidP="00687CF5">
      <w:pPr>
        <w:pStyle w:val="NoSpacing"/>
        <w:rPr>
          <w:b/>
          <w:bCs/>
          <w:u w:val="single"/>
        </w:rPr>
      </w:pPr>
      <w:r w:rsidRPr="002C1AAF">
        <w:rPr>
          <w:b/>
          <w:bCs/>
          <w:u w:val="single"/>
        </w:rPr>
        <w:t>Wat zijn de grootste uitdagingen bij de ontwikkeling van Mis-Match?</w:t>
      </w:r>
    </w:p>
    <w:p w14:paraId="2F043EC4" w14:textId="7D42522D" w:rsidR="00584270" w:rsidRPr="002C1AAF" w:rsidRDefault="00584270" w:rsidP="00687CF5">
      <w:pPr>
        <w:pStyle w:val="NoSpacing"/>
      </w:pPr>
      <w:r w:rsidRPr="002C1AAF">
        <w:t>De grootste uitdaging ligt in de outfitgenerator: het logische combineren van kledingstukken op basis van eigenschappen zoals kleur, stijl en gelegenheid. Daarnaast moeten we zorgen voor een goede gebruikerservaring bij het uploaden en beheren van kledingstukken. Ook privacy is belangrijk, zeker bij profielgegevens en foto’s van kleding, dus daar houden we rekening mee in onze aanpak.</w:t>
      </w:r>
    </w:p>
    <w:p w14:paraId="5CD0BE63" w14:textId="77777777" w:rsidR="00584270" w:rsidRPr="002C1AAF" w:rsidRDefault="00584270" w:rsidP="00687CF5">
      <w:pPr>
        <w:pStyle w:val="NoSpacing"/>
      </w:pPr>
    </w:p>
    <w:p w14:paraId="4DBE78C0" w14:textId="40E63E28" w:rsidR="00584270" w:rsidRPr="002C1AAF" w:rsidRDefault="00584270" w:rsidP="00687CF5">
      <w:pPr>
        <w:pStyle w:val="NoSpacing"/>
      </w:pPr>
      <w:r w:rsidRPr="002C1AAF">
        <w:rPr>
          <w:b/>
          <w:bCs/>
          <w:u w:val="single"/>
        </w:rPr>
        <w:t>Hoe zorgt Mis-Match ervoor dat gebruikers creatiever omgaan met hun eigen kledingkast?</w:t>
      </w:r>
    </w:p>
    <w:p w14:paraId="6D0C5126" w14:textId="23B7EA4A" w:rsidR="00584270" w:rsidRPr="002C1AAF" w:rsidRDefault="00584270" w:rsidP="00687CF5">
      <w:pPr>
        <w:pStyle w:val="NoSpacing"/>
      </w:pPr>
      <w:r w:rsidRPr="002C1AAF">
        <w:t>Mis-Match stimuleert creativiteit door onverwachte combinaties voor te stellen op basis van filters en voorkeuren. Gebruikers ontdekken zo nieuwe manieren om kledingstukken te dragen die ze anders misschien zouden vergeten. De app helpt om bewust om te gaan met wat je al bezit, wat niet alleen handig is maar ook duurzaam.</w:t>
      </w:r>
    </w:p>
    <w:p w14:paraId="20F04BFB" w14:textId="77777777" w:rsidR="002C1AAF" w:rsidRDefault="002C1AAF">
      <w:pPr>
        <w:rPr>
          <w:rFonts w:asciiTheme="majorHAnsi" w:eastAsiaTheme="majorEastAsia" w:hAnsiTheme="majorHAnsi" w:cstheme="majorBidi"/>
          <w:color w:val="2F5496" w:themeColor="accent1" w:themeShade="BF"/>
          <w:sz w:val="32"/>
          <w:szCs w:val="32"/>
          <w:highlight w:val="yellow"/>
        </w:rPr>
      </w:pPr>
      <w:bookmarkStart w:id="7" w:name="_Toc197935487"/>
      <w:r>
        <w:rPr>
          <w:highlight w:val="yellow"/>
        </w:rPr>
        <w:br w:type="page"/>
      </w:r>
    </w:p>
    <w:p w14:paraId="5609CB3B" w14:textId="556BBAF6" w:rsidR="006B55E8" w:rsidRPr="002C1AAF" w:rsidRDefault="006B55E8" w:rsidP="0086415D">
      <w:pPr>
        <w:pStyle w:val="Heading1"/>
      </w:pPr>
      <w:r w:rsidRPr="0095364C">
        <w:lastRenderedPageBreak/>
        <w:t>Informatiebronnen</w:t>
      </w:r>
      <w:bookmarkEnd w:id="7"/>
    </w:p>
    <w:p w14:paraId="50C67E95" w14:textId="4D636769" w:rsidR="006B55E8" w:rsidRDefault="006B55E8" w:rsidP="00591D98">
      <w:pPr>
        <w:pStyle w:val="SPLinfo"/>
        <w:rPr>
          <w:i w:val="0"/>
          <w:iCs w:val="0"/>
        </w:rPr>
      </w:pPr>
    </w:p>
    <w:p w14:paraId="30E95F4F" w14:textId="2647BBAC" w:rsidR="0095364C" w:rsidRDefault="0095364C" w:rsidP="00591D98">
      <w:pPr>
        <w:pStyle w:val="SPLinfo"/>
        <w:rPr>
          <w:i w:val="0"/>
          <w:iCs w:val="0"/>
        </w:rPr>
      </w:pPr>
      <w:r>
        <w:rPr>
          <w:i w:val="0"/>
          <w:iCs w:val="0"/>
        </w:rPr>
        <w:t>Voor de ontwikkeling van Mis-Match maken we gebruik van verschillende informatiebonnen om een technisch goed en gebruiksvriendelijk kledingplatform te realiseren. De volgende zijn geraadpleegd:</w:t>
      </w:r>
    </w:p>
    <w:p w14:paraId="2539EC4E" w14:textId="442FA10C" w:rsidR="0095364C" w:rsidRDefault="0095364C" w:rsidP="0095364C">
      <w:pPr>
        <w:pStyle w:val="SPLinfo"/>
        <w:numPr>
          <w:ilvl w:val="0"/>
          <w:numId w:val="6"/>
        </w:numPr>
        <w:rPr>
          <w:i w:val="0"/>
          <w:iCs w:val="0"/>
        </w:rPr>
      </w:pPr>
      <w:r>
        <w:rPr>
          <w:b/>
          <w:bCs/>
          <w:i w:val="0"/>
          <w:iCs w:val="0"/>
        </w:rPr>
        <w:t>Het internet:</w:t>
      </w:r>
      <w:r>
        <w:rPr>
          <w:i w:val="0"/>
          <w:iCs w:val="0"/>
        </w:rPr>
        <w:t xml:space="preserve"> Online bronnen zoals W3Schools, MDN Web </w:t>
      </w:r>
      <w:proofErr w:type="spellStart"/>
      <w:r>
        <w:rPr>
          <w:i w:val="0"/>
          <w:iCs w:val="0"/>
        </w:rPr>
        <w:t>Docs</w:t>
      </w:r>
      <w:proofErr w:type="spellEnd"/>
      <w:r>
        <w:rPr>
          <w:i w:val="0"/>
          <w:iCs w:val="0"/>
        </w:rPr>
        <w:t xml:space="preserve">, </w:t>
      </w:r>
      <w:proofErr w:type="spellStart"/>
      <w:r>
        <w:rPr>
          <w:i w:val="0"/>
          <w:iCs w:val="0"/>
        </w:rPr>
        <w:t>ChatGPT</w:t>
      </w:r>
      <w:proofErr w:type="spellEnd"/>
      <w:r>
        <w:rPr>
          <w:i w:val="0"/>
          <w:iCs w:val="0"/>
        </w:rPr>
        <w:t>, YouTube-</w:t>
      </w:r>
      <w:proofErr w:type="spellStart"/>
      <w:r>
        <w:rPr>
          <w:i w:val="0"/>
          <w:iCs w:val="0"/>
        </w:rPr>
        <w:t>tutorials</w:t>
      </w:r>
      <w:proofErr w:type="spellEnd"/>
      <w:r>
        <w:rPr>
          <w:i w:val="0"/>
          <w:iCs w:val="0"/>
        </w:rPr>
        <w:t xml:space="preserve"> en Stack Overflow worden gebruikt voor technische ondersteuning bij het bouwen van de </w:t>
      </w:r>
      <w:proofErr w:type="spellStart"/>
      <w:r>
        <w:rPr>
          <w:i w:val="0"/>
          <w:iCs w:val="0"/>
        </w:rPr>
        <w:t>frontend</w:t>
      </w:r>
      <w:proofErr w:type="spellEnd"/>
      <w:r>
        <w:rPr>
          <w:i w:val="0"/>
          <w:iCs w:val="0"/>
        </w:rPr>
        <w:t xml:space="preserve"> en backend van de website.</w:t>
      </w:r>
    </w:p>
    <w:p w14:paraId="70E80F31" w14:textId="472412E4" w:rsidR="0095364C" w:rsidRDefault="0095364C" w:rsidP="0095364C">
      <w:pPr>
        <w:pStyle w:val="SPLinfo"/>
        <w:numPr>
          <w:ilvl w:val="0"/>
          <w:numId w:val="6"/>
        </w:numPr>
        <w:rPr>
          <w:i w:val="0"/>
          <w:iCs w:val="0"/>
        </w:rPr>
      </w:pPr>
      <w:r>
        <w:rPr>
          <w:b/>
          <w:bCs/>
          <w:i w:val="0"/>
          <w:iCs w:val="0"/>
        </w:rPr>
        <w:t xml:space="preserve">Inspiratie uit de film </w:t>
      </w:r>
      <w:proofErr w:type="spellStart"/>
      <w:r>
        <w:rPr>
          <w:b/>
          <w:bCs/>
          <w:i w:val="0"/>
          <w:iCs w:val="0"/>
        </w:rPr>
        <w:t>Clueless</w:t>
      </w:r>
      <w:proofErr w:type="spellEnd"/>
      <w:r>
        <w:rPr>
          <w:b/>
          <w:bCs/>
          <w:i w:val="0"/>
          <w:iCs w:val="0"/>
        </w:rPr>
        <w:t>:</w:t>
      </w:r>
      <w:r>
        <w:rPr>
          <w:i w:val="0"/>
          <w:iCs w:val="0"/>
        </w:rPr>
        <w:t xml:space="preserve"> De digitale kledingkast uit de film </w:t>
      </w:r>
      <w:proofErr w:type="spellStart"/>
      <w:r>
        <w:rPr>
          <w:i w:val="0"/>
          <w:iCs w:val="0"/>
        </w:rPr>
        <w:t>Clueless</w:t>
      </w:r>
      <w:proofErr w:type="spellEnd"/>
      <w:r>
        <w:rPr>
          <w:i w:val="0"/>
          <w:iCs w:val="0"/>
        </w:rPr>
        <w:t xml:space="preserve"> diende als visuele en functionele inspiratiebron voor het concept.</w:t>
      </w:r>
    </w:p>
    <w:p w14:paraId="6285AFBD" w14:textId="05449658" w:rsidR="0095364C" w:rsidRPr="0095364C" w:rsidRDefault="0095364C" w:rsidP="0095364C">
      <w:pPr>
        <w:pStyle w:val="SPLinfo"/>
        <w:numPr>
          <w:ilvl w:val="0"/>
          <w:numId w:val="6"/>
        </w:numPr>
        <w:rPr>
          <w:i w:val="0"/>
          <w:iCs w:val="0"/>
        </w:rPr>
      </w:pPr>
      <w:r>
        <w:rPr>
          <w:b/>
          <w:bCs/>
          <w:i w:val="0"/>
          <w:iCs w:val="0"/>
        </w:rPr>
        <w:t>Feedback:</w:t>
      </w:r>
      <w:r>
        <w:rPr>
          <w:i w:val="0"/>
          <w:iCs w:val="0"/>
        </w:rPr>
        <w:t xml:space="preserve"> Tijdens het proces wordt feedback verzameld van medestudenten, docenten en eventuele testgebruikers om de werking en gebruiksvriendelijkheid van het platform te verbeteren.</w:t>
      </w:r>
    </w:p>
    <w:p w14:paraId="3813F4CF" w14:textId="77777777" w:rsidR="0095364C" w:rsidRDefault="0095364C" w:rsidP="0095364C">
      <w:pPr>
        <w:rPr>
          <w:rStyle w:val="Heading1Char"/>
          <w:highlight w:val="yellow"/>
        </w:rPr>
      </w:pPr>
    </w:p>
    <w:p w14:paraId="4BCEA37B" w14:textId="1519823D" w:rsidR="00562745" w:rsidRDefault="00BF450D" w:rsidP="0095364C">
      <w:r w:rsidRPr="0095364C">
        <w:rPr>
          <w:rStyle w:val="Heading1Char"/>
          <w:noProof/>
        </w:rPr>
        <w:drawing>
          <wp:anchor distT="0" distB="0" distL="114300" distR="114300" simplePos="0" relativeHeight="251658240" behindDoc="0" locked="0" layoutInCell="1" allowOverlap="1" wp14:anchorId="486824D2" wp14:editId="4B06A2ED">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8" w:name="_Toc197935488"/>
      <w:r w:rsidR="00E94F0C" w:rsidRPr="0095364C">
        <w:rPr>
          <w:rStyle w:val="Heading1Char"/>
        </w:rPr>
        <w:t>Uitgangspunten</w:t>
      </w:r>
      <w:r w:rsidR="00525704" w:rsidRPr="0095364C">
        <w:rPr>
          <w:rStyle w:val="Heading1Char"/>
        </w:rPr>
        <w:t xml:space="preserve"> (Definition of </w:t>
      </w:r>
      <w:proofErr w:type="spellStart"/>
      <w:r w:rsidR="00525704" w:rsidRPr="0095364C">
        <w:rPr>
          <w:rStyle w:val="Heading1Char"/>
        </w:rPr>
        <w:t>done</w:t>
      </w:r>
      <w:proofErr w:type="spellEnd"/>
      <w:r w:rsidR="00525704" w:rsidRPr="0095364C">
        <w:rPr>
          <w:rStyle w:val="Heading1Char"/>
        </w:rPr>
        <w:t>)</w:t>
      </w:r>
      <w:bookmarkEnd w:id="8"/>
      <w:r w:rsidR="002E4951" w:rsidRPr="002C1AAF">
        <w:rPr>
          <w:rStyle w:val="Heading1Char"/>
          <w:highlight w:val="yellow"/>
        </w:rPr>
        <w:br/>
      </w:r>
      <w:bookmarkStart w:id="9" w:name="_Hlk197943012"/>
    </w:p>
    <w:p w14:paraId="7135706F" w14:textId="64DFB1C6" w:rsidR="0095364C" w:rsidRDefault="0095364C" w:rsidP="0095364C">
      <w:pPr>
        <w:pStyle w:val="ListParagraph"/>
        <w:numPr>
          <w:ilvl w:val="0"/>
          <w:numId w:val="7"/>
        </w:numPr>
      </w:pPr>
      <w:r>
        <w:t xml:space="preserve">De webapplicatie wordt ontwikkeld met HTML, CSS, JavaScript, PHP, en maakt gebruik van een </w:t>
      </w:r>
      <w:proofErr w:type="spellStart"/>
      <w:r>
        <w:t>MySQL</w:t>
      </w:r>
      <w:proofErr w:type="spellEnd"/>
      <w:r>
        <w:t>-database.</w:t>
      </w:r>
    </w:p>
    <w:p w14:paraId="32FFB1D9" w14:textId="43A35EFD" w:rsidR="0095364C" w:rsidRDefault="0095364C" w:rsidP="0095364C">
      <w:pPr>
        <w:pStyle w:val="ListParagraph"/>
        <w:numPr>
          <w:ilvl w:val="0"/>
          <w:numId w:val="7"/>
        </w:numPr>
      </w:pPr>
      <w:r>
        <w:t xml:space="preserve">Alle gemaakte features worden </w:t>
      </w:r>
      <w:proofErr w:type="spellStart"/>
      <w:r>
        <w:t>gepushed</w:t>
      </w:r>
      <w:proofErr w:type="spellEnd"/>
      <w:r>
        <w:t xml:space="preserve"> naar de </w:t>
      </w:r>
      <w:proofErr w:type="spellStart"/>
      <w:r>
        <w:t>hoofdbranch</w:t>
      </w:r>
      <w:proofErr w:type="spellEnd"/>
      <w:r>
        <w:t xml:space="preserve"> van het project.</w:t>
      </w:r>
    </w:p>
    <w:p w14:paraId="5D40330D" w14:textId="6F16AA29" w:rsidR="0095364C" w:rsidRDefault="0095364C" w:rsidP="0095364C">
      <w:pPr>
        <w:pStyle w:val="ListParagraph"/>
        <w:numPr>
          <w:ilvl w:val="0"/>
          <w:numId w:val="7"/>
        </w:numPr>
      </w:pPr>
      <w:r>
        <w:t xml:space="preserve">Versiebeheer wordt toegepast via GitHub of lokaal met duidelijke </w:t>
      </w:r>
      <w:proofErr w:type="spellStart"/>
      <w:r>
        <w:t>commitberichten</w:t>
      </w:r>
      <w:proofErr w:type="spellEnd"/>
      <w:r>
        <w:t>.</w:t>
      </w:r>
    </w:p>
    <w:p w14:paraId="104C98CD" w14:textId="3ADCB950" w:rsidR="0095364C" w:rsidRDefault="0095364C" w:rsidP="0095364C">
      <w:pPr>
        <w:pStyle w:val="ListParagraph"/>
        <w:numPr>
          <w:ilvl w:val="0"/>
          <w:numId w:val="7"/>
        </w:numPr>
      </w:pPr>
      <w:r>
        <w:t>Elke functionaliteit wordt getest door een tweede teamlid voordat deze definitief wordt goedgekeurd.</w:t>
      </w:r>
    </w:p>
    <w:p w14:paraId="53E74517" w14:textId="6C5B9A5E" w:rsidR="0095364C" w:rsidRDefault="0095364C" w:rsidP="0095364C">
      <w:pPr>
        <w:pStyle w:val="ListParagraph"/>
        <w:numPr>
          <w:ilvl w:val="0"/>
          <w:numId w:val="7"/>
        </w:numPr>
      </w:pPr>
      <w:r>
        <w:t xml:space="preserve">Er wordt gebruikgemaakt van codeconventies zoals consistente naamgeving (Engels, </w:t>
      </w:r>
      <w:proofErr w:type="spellStart"/>
      <w:r>
        <w:t>camelCase</w:t>
      </w:r>
      <w:proofErr w:type="spellEnd"/>
      <w:r>
        <w:t>), duidelijke bestandsstructuur en commentaar bij belangrijke functies.</w:t>
      </w:r>
    </w:p>
    <w:p w14:paraId="0F556A2D" w14:textId="4668BEF8" w:rsidR="0095364C" w:rsidRDefault="0095364C" w:rsidP="0095364C">
      <w:pPr>
        <w:pStyle w:val="ListParagraph"/>
        <w:numPr>
          <w:ilvl w:val="0"/>
          <w:numId w:val="7"/>
        </w:numPr>
      </w:pPr>
      <w:r>
        <w:t xml:space="preserve">Het ontwerp houdt rekening met gebruiksvriendelijkheid en toegankelijkheid en is </w:t>
      </w:r>
      <w:proofErr w:type="spellStart"/>
      <w:r>
        <w:t>responsive</w:t>
      </w:r>
      <w:proofErr w:type="spellEnd"/>
      <w:r>
        <w:t>.</w:t>
      </w:r>
    </w:p>
    <w:p w14:paraId="4A0E47F1" w14:textId="45CAB8DD" w:rsidR="0095364C" w:rsidRPr="0095364C" w:rsidRDefault="0095364C" w:rsidP="0095364C">
      <w:pPr>
        <w:pStyle w:val="ListParagraph"/>
        <w:numPr>
          <w:ilvl w:val="0"/>
          <w:numId w:val="7"/>
        </w:numPr>
      </w:pPr>
      <w:r>
        <w:t>Het project wordt ontwikkeld volgens de AVG-richtlijnen, waarbij persoonsgegevens van gebruikers veilig worden opgeslagen en verwerkt.</w:t>
      </w:r>
    </w:p>
    <w:p w14:paraId="7F012578" w14:textId="77777777" w:rsidR="0095364C" w:rsidRDefault="0095364C">
      <w:pPr>
        <w:rPr>
          <w:rStyle w:val="Heading1Char"/>
          <w:highlight w:val="yellow"/>
        </w:rPr>
      </w:pPr>
      <w:bookmarkStart w:id="10" w:name="_Toc197935489"/>
      <w:bookmarkEnd w:id="9"/>
      <w:r>
        <w:rPr>
          <w:rStyle w:val="Heading1Char"/>
          <w:highlight w:val="yellow"/>
        </w:rPr>
        <w:br w:type="page"/>
      </w:r>
    </w:p>
    <w:p w14:paraId="6D0BFF76" w14:textId="343CF7DB" w:rsidR="00D2368D" w:rsidRDefault="00562745" w:rsidP="0095364C">
      <w:pPr>
        <w:pStyle w:val="NoSpacing"/>
        <w:rPr>
          <w:rStyle w:val="SPLinfoChar"/>
          <w:i w:val="0"/>
          <w:iCs w:val="0"/>
        </w:rPr>
      </w:pPr>
      <w:r w:rsidRPr="0095364C">
        <w:rPr>
          <w:rStyle w:val="Heading1Char"/>
        </w:rPr>
        <w:lastRenderedPageBreak/>
        <w:t>E</w:t>
      </w:r>
      <w:r w:rsidR="00D2368D" w:rsidRPr="0095364C">
        <w:rPr>
          <w:rStyle w:val="Heading1Char"/>
        </w:rPr>
        <w:t>isen en wensen</w:t>
      </w:r>
      <w:bookmarkEnd w:id="10"/>
      <w:r w:rsidR="00525704" w:rsidRPr="0095364C">
        <w:rPr>
          <w:rStyle w:val="Heading1Char"/>
        </w:rPr>
        <w:br/>
      </w:r>
    </w:p>
    <w:p w14:paraId="3D0216F5" w14:textId="1EC6958F" w:rsidR="00A81AB7" w:rsidRPr="00A81AB7" w:rsidRDefault="00A81AB7" w:rsidP="0095364C">
      <w:pPr>
        <w:pStyle w:val="NoSpacing"/>
        <w:rPr>
          <w:rStyle w:val="SPLinfoChar"/>
          <w:b/>
          <w:bCs/>
          <w:i w:val="0"/>
          <w:iCs w:val="0"/>
        </w:rPr>
      </w:pPr>
      <w:r>
        <w:rPr>
          <w:rStyle w:val="SPLinfoChar"/>
          <w:b/>
          <w:bCs/>
          <w:i w:val="0"/>
          <w:iCs w:val="0"/>
        </w:rPr>
        <w:t>Eisen:</w:t>
      </w:r>
    </w:p>
    <w:p w14:paraId="11202ACD" w14:textId="466A0792" w:rsidR="0095364C" w:rsidRDefault="0095364C" w:rsidP="0095364C">
      <w:pPr>
        <w:pStyle w:val="NoSpacing"/>
        <w:numPr>
          <w:ilvl w:val="0"/>
          <w:numId w:val="7"/>
        </w:numPr>
        <w:rPr>
          <w:rStyle w:val="SPLinfoChar"/>
          <w:i w:val="0"/>
          <w:iCs w:val="0"/>
        </w:rPr>
      </w:pPr>
      <w:r>
        <w:rPr>
          <w:rStyle w:val="SPLinfoChar"/>
          <w:i w:val="0"/>
          <w:iCs w:val="0"/>
        </w:rPr>
        <w:t>Gebruikers kunnen registreren en inloggen met e-mailadres en wac</w:t>
      </w:r>
      <w:r w:rsidR="00A81AB7">
        <w:rPr>
          <w:rStyle w:val="SPLinfoChar"/>
          <w:i w:val="0"/>
          <w:iCs w:val="0"/>
        </w:rPr>
        <w:t>ht</w:t>
      </w:r>
      <w:r>
        <w:rPr>
          <w:rStyle w:val="SPLinfoChar"/>
          <w:i w:val="0"/>
          <w:iCs w:val="0"/>
        </w:rPr>
        <w:t>woord.</w:t>
      </w:r>
    </w:p>
    <w:p w14:paraId="79D61C42" w14:textId="60A43761" w:rsidR="0095364C" w:rsidRDefault="0095364C" w:rsidP="0095364C">
      <w:pPr>
        <w:pStyle w:val="NoSpacing"/>
        <w:numPr>
          <w:ilvl w:val="0"/>
          <w:numId w:val="7"/>
        </w:numPr>
        <w:rPr>
          <w:rStyle w:val="SPLinfoChar"/>
          <w:i w:val="0"/>
          <w:iCs w:val="0"/>
        </w:rPr>
      </w:pPr>
      <w:r>
        <w:rPr>
          <w:rStyle w:val="SPLinfoChar"/>
          <w:i w:val="0"/>
          <w:iCs w:val="0"/>
        </w:rPr>
        <w:t xml:space="preserve">Wachtwoorden </w:t>
      </w:r>
      <w:r w:rsidR="00A81AB7">
        <w:rPr>
          <w:rStyle w:val="SPLinfoChar"/>
          <w:i w:val="0"/>
          <w:iCs w:val="0"/>
        </w:rPr>
        <w:t>worden veilig opgeslagen (</w:t>
      </w:r>
      <w:proofErr w:type="spellStart"/>
      <w:r w:rsidR="00A81AB7">
        <w:rPr>
          <w:rStyle w:val="SPLinfoChar"/>
          <w:i w:val="0"/>
          <w:iCs w:val="0"/>
        </w:rPr>
        <w:t>hashed</w:t>
      </w:r>
      <w:proofErr w:type="spellEnd"/>
      <w:r w:rsidR="00A81AB7">
        <w:rPr>
          <w:rStyle w:val="SPLinfoChar"/>
          <w:i w:val="0"/>
          <w:iCs w:val="0"/>
        </w:rPr>
        <w:t xml:space="preserve"> bijvoorbeeld).</w:t>
      </w:r>
    </w:p>
    <w:p w14:paraId="2DF97783" w14:textId="7C101109" w:rsidR="00A81AB7" w:rsidRDefault="00A81AB7" w:rsidP="0095364C">
      <w:pPr>
        <w:pStyle w:val="NoSpacing"/>
        <w:numPr>
          <w:ilvl w:val="0"/>
          <w:numId w:val="7"/>
        </w:numPr>
        <w:rPr>
          <w:rStyle w:val="SPLinfoChar"/>
          <w:i w:val="0"/>
          <w:iCs w:val="0"/>
        </w:rPr>
      </w:pPr>
      <w:r>
        <w:rPr>
          <w:rStyle w:val="SPLinfoChar"/>
          <w:i w:val="0"/>
          <w:iCs w:val="0"/>
        </w:rPr>
        <w:t>Gebruikers kunnen kledingstukken uploaden met afbeelding en kenmerken.</w:t>
      </w:r>
    </w:p>
    <w:p w14:paraId="064DCF58" w14:textId="5D19DB73" w:rsidR="00A81AB7" w:rsidRDefault="00A81AB7" w:rsidP="0095364C">
      <w:pPr>
        <w:pStyle w:val="NoSpacing"/>
        <w:numPr>
          <w:ilvl w:val="0"/>
          <w:numId w:val="7"/>
        </w:numPr>
        <w:rPr>
          <w:rStyle w:val="SPLinfoChar"/>
          <w:i w:val="0"/>
          <w:iCs w:val="0"/>
        </w:rPr>
      </w:pPr>
      <w:r>
        <w:rPr>
          <w:rStyle w:val="SPLinfoChar"/>
          <w:i w:val="0"/>
          <w:iCs w:val="0"/>
        </w:rPr>
        <w:t>Kledingstukken moeten gecategoriseerd worden (bijv. top, broek, schoenen).</w:t>
      </w:r>
    </w:p>
    <w:p w14:paraId="029922A6" w14:textId="7F332942" w:rsidR="00A81AB7" w:rsidRDefault="00A81AB7" w:rsidP="0095364C">
      <w:pPr>
        <w:pStyle w:val="NoSpacing"/>
        <w:numPr>
          <w:ilvl w:val="0"/>
          <w:numId w:val="7"/>
        </w:numPr>
        <w:rPr>
          <w:rStyle w:val="SPLinfoChar"/>
          <w:i w:val="0"/>
          <w:iCs w:val="0"/>
        </w:rPr>
      </w:pPr>
      <w:r>
        <w:rPr>
          <w:rStyle w:val="SPLinfoChar"/>
          <w:i w:val="0"/>
          <w:iCs w:val="0"/>
        </w:rPr>
        <w:t>Gebruiker kan voorkeuren instellen (zoals gelegenheid, seizoen, kleur).</w:t>
      </w:r>
    </w:p>
    <w:p w14:paraId="11F4EF53" w14:textId="098BD6EB" w:rsidR="00A81AB7" w:rsidRDefault="00A81AB7" w:rsidP="0095364C">
      <w:pPr>
        <w:pStyle w:val="NoSpacing"/>
        <w:numPr>
          <w:ilvl w:val="0"/>
          <w:numId w:val="7"/>
        </w:numPr>
        <w:rPr>
          <w:rStyle w:val="SPLinfoChar"/>
          <w:i w:val="0"/>
          <w:iCs w:val="0"/>
        </w:rPr>
      </w:pPr>
      <w:r>
        <w:rPr>
          <w:rStyle w:val="SPLinfoChar"/>
          <w:i w:val="0"/>
          <w:iCs w:val="0"/>
        </w:rPr>
        <w:t>De website stelt automatisch outfits voor op basis van deze kenmerken.</w:t>
      </w:r>
    </w:p>
    <w:p w14:paraId="7E1D3E5F" w14:textId="5FAC39BA" w:rsidR="00A81AB7" w:rsidRDefault="00A81AB7" w:rsidP="0095364C">
      <w:pPr>
        <w:pStyle w:val="NoSpacing"/>
        <w:numPr>
          <w:ilvl w:val="0"/>
          <w:numId w:val="7"/>
        </w:numPr>
        <w:rPr>
          <w:rStyle w:val="SPLinfoChar"/>
          <w:i w:val="0"/>
          <w:iCs w:val="0"/>
        </w:rPr>
      </w:pPr>
      <w:r>
        <w:rPr>
          <w:rStyle w:val="SPLinfoChar"/>
          <w:i w:val="0"/>
          <w:iCs w:val="0"/>
        </w:rPr>
        <w:t>Gebruiker kan outfits opslaan bekijken, bewerken en verwijderen.</w:t>
      </w:r>
    </w:p>
    <w:p w14:paraId="5040FD17" w14:textId="57B1E4B9" w:rsidR="00A81AB7" w:rsidRDefault="00A81AB7" w:rsidP="0095364C">
      <w:pPr>
        <w:pStyle w:val="NoSpacing"/>
        <w:numPr>
          <w:ilvl w:val="0"/>
          <w:numId w:val="7"/>
        </w:numPr>
        <w:rPr>
          <w:rStyle w:val="SPLinfoChar"/>
          <w:i w:val="0"/>
          <w:iCs w:val="0"/>
        </w:rPr>
      </w:pPr>
      <w:r>
        <w:rPr>
          <w:rStyle w:val="SPLinfoChar"/>
          <w:i w:val="0"/>
          <w:iCs w:val="0"/>
        </w:rPr>
        <w:t>De interface is responsief en werkt op desktop, tablet en mobiel.</w:t>
      </w:r>
    </w:p>
    <w:p w14:paraId="4D4D0A1F" w14:textId="11A15175" w:rsidR="00A81AB7" w:rsidRDefault="00A81AB7" w:rsidP="0095364C">
      <w:pPr>
        <w:pStyle w:val="NoSpacing"/>
        <w:numPr>
          <w:ilvl w:val="0"/>
          <w:numId w:val="7"/>
        </w:numPr>
        <w:rPr>
          <w:rStyle w:val="SPLinfoChar"/>
          <w:i w:val="0"/>
          <w:iCs w:val="0"/>
        </w:rPr>
      </w:pPr>
      <w:r>
        <w:rPr>
          <w:rStyle w:val="SPLinfoChar"/>
          <w:i w:val="0"/>
          <w:iCs w:val="0"/>
        </w:rPr>
        <w:t xml:space="preserve">Gegevens worden opgeslagen in een </w:t>
      </w:r>
      <w:proofErr w:type="spellStart"/>
      <w:r>
        <w:rPr>
          <w:rStyle w:val="SPLinfoChar"/>
          <w:i w:val="0"/>
          <w:iCs w:val="0"/>
        </w:rPr>
        <w:t>MySQL</w:t>
      </w:r>
      <w:proofErr w:type="spellEnd"/>
      <w:r>
        <w:rPr>
          <w:rStyle w:val="SPLinfoChar"/>
          <w:i w:val="0"/>
          <w:iCs w:val="0"/>
        </w:rPr>
        <w:t>-database.</w:t>
      </w:r>
    </w:p>
    <w:p w14:paraId="503CCB7D" w14:textId="3EB57CCC" w:rsidR="00A81AB7" w:rsidRDefault="00A81AB7" w:rsidP="00A81AB7">
      <w:pPr>
        <w:pStyle w:val="NoSpacing"/>
        <w:numPr>
          <w:ilvl w:val="0"/>
          <w:numId w:val="7"/>
        </w:numPr>
        <w:rPr>
          <w:rStyle w:val="SPLinfoChar"/>
          <w:i w:val="0"/>
          <w:iCs w:val="0"/>
        </w:rPr>
      </w:pPr>
      <w:r>
        <w:rPr>
          <w:rStyle w:val="SPLinfoChar"/>
          <w:i w:val="0"/>
          <w:iCs w:val="0"/>
        </w:rPr>
        <w:t xml:space="preserve">De backend is geschreven in PHP, </w:t>
      </w:r>
      <w:proofErr w:type="spellStart"/>
      <w:r>
        <w:rPr>
          <w:rStyle w:val="SPLinfoChar"/>
          <w:i w:val="0"/>
          <w:iCs w:val="0"/>
        </w:rPr>
        <w:t>frontend</w:t>
      </w:r>
      <w:proofErr w:type="spellEnd"/>
      <w:r>
        <w:rPr>
          <w:rStyle w:val="SPLinfoChar"/>
          <w:i w:val="0"/>
          <w:iCs w:val="0"/>
        </w:rPr>
        <w:t xml:space="preserve"> met HTML/CSS/JS.</w:t>
      </w:r>
    </w:p>
    <w:p w14:paraId="28CC77FC" w14:textId="67821A34" w:rsidR="00A81AB7" w:rsidRPr="0095364C" w:rsidRDefault="00A81AB7" w:rsidP="00A81AB7">
      <w:pPr>
        <w:pStyle w:val="NoSpacing"/>
        <w:numPr>
          <w:ilvl w:val="0"/>
          <w:numId w:val="7"/>
        </w:numPr>
      </w:pPr>
      <w:r>
        <w:rPr>
          <w:rStyle w:val="SPLinfoChar"/>
          <w:i w:val="0"/>
          <w:iCs w:val="0"/>
        </w:rPr>
        <w:t>Applicatie voldoet aan de AVG-richtlijnen (privacy en veiligheid).</w:t>
      </w:r>
    </w:p>
    <w:p w14:paraId="3B024934" w14:textId="77777777" w:rsidR="00086F73" w:rsidRDefault="00086F73" w:rsidP="00086F73">
      <w:pPr>
        <w:spacing w:after="0" w:line="276" w:lineRule="auto"/>
        <w:rPr>
          <w:i/>
          <w:iCs/>
        </w:rPr>
      </w:pPr>
    </w:p>
    <w:p w14:paraId="7C48F3BE" w14:textId="7B2BBEB7" w:rsidR="00A81AB7" w:rsidRDefault="00A81AB7" w:rsidP="00086F73">
      <w:pPr>
        <w:spacing w:after="0" w:line="276" w:lineRule="auto"/>
      </w:pPr>
      <w:r>
        <w:rPr>
          <w:b/>
          <w:bCs/>
        </w:rPr>
        <w:t>Wensen:</w:t>
      </w:r>
    </w:p>
    <w:p w14:paraId="39320FB4" w14:textId="2F085F50" w:rsidR="00A81AB7" w:rsidRDefault="00A81AB7" w:rsidP="00A81AB7">
      <w:pPr>
        <w:pStyle w:val="ListParagraph"/>
        <w:numPr>
          <w:ilvl w:val="0"/>
          <w:numId w:val="7"/>
        </w:numPr>
        <w:spacing w:after="0" w:line="276" w:lineRule="auto"/>
      </w:pPr>
      <w:r>
        <w:t>Gebruiker kan voorkeuren aangeven zoals “Ik heb het snel koud/warm”.</w:t>
      </w:r>
    </w:p>
    <w:p w14:paraId="1F0DCBD6" w14:textId="13591984" w:rsidR="00A81AB7" w:rsidRDefault="00A81AB7" w:rsidP="00A81AB7">
      <w:pPr>
        <w:pStyle w:val="ListParagraph"/>
        <w:numPr>
          <w:ilvl w:val="0"/>
          <w:numId w:val="7"/>
        </w:numPr>
        <w:spacing w:after="0" w:line="276" w:lineRule="auto"/>
      </w:pPr>
      <w:r>
        <w:t>Mogelijkheid om favoriete kledingstukken of outfits te markeren.</w:t>
      </w:r>
    </w:p>
    <w:p w14:paraId="66D2266D" w14:textId="054B7440" w:rsidR="00A81AB7" w:rsidRPr="00A81AB7" w:rsidRDefault="00A81AB7" w:rsidP="00A81AB7">
      <w:pPr>
        <w:spacing w:after="0" w:line="276" w:lineRule="auto"/>
      </w:pPr>
    </w:p>
    <w:p w14:paraId="64AF8757" w14:textId="421C3B6A" w:rsidR="00A81AB7" w:rsidRDefault="00A81AB7">
      <w:pPr>
        <w:rPr>
          <w:i/>
          <w:iCs/>
        </w:rPr>
      </w:pPr>
      <w:r>
        <w:rPr>
          <w:i/>
          <w:iCs/>
        </w:rPr>
        <w:br w:type="page"/>
      </w:r>
    </w:p>
    <w:p w14:paraId="7F36EF77" w14:textId="09BFC1DF" w:rsidR="00A81AB7" w:rsidRDefault="00A81AB7" w:rsidP="00A81AB7">
      <w:pPr>
        <w:pStyle w:val="NoSpacing"/>
        <w:rPr>
          <w:rStyle w:val="Heading1Char"/>
        </w:rPr>
      </w:pPr>
      <w:r>
        <w:rPr>
          <w:rStyle w:val="Heading1Char"/>
        </w:rPr>
        <w:lastRenderedPageBreak/>
        <w:t xml:space="preserve">User </w:t>
      </w:r>
      <w:proofErr w:type="spellStart"/>
      <w:r>
        <w:rPr>
          <w:rStyle w:val="Heading1Char"/>
        </w:rPr>
        <w:t>Stories</w:t>
      </w:r>
      <w:proofErr w:type="spellEnd"/>
    </w:p>
    <w:p w14:paraId="0D2BE765" w14:textId="77777777" w:rsidR="00A81AB7" w:rsidRDefault="00A81AB7" w:rsidP="00A81AB7">
      <w:pPr>
        <w:pStyle w:val="NoSpacing"/>
        <w:rPr>
          <w:rStyle w:val="SPLinfoChar"/>
          <w:i w:val="0"/>
          <w:iCs w:val="0"/>
        </w:rPr>
      </w:pPr>
    </w:p>
    <w:p w14:paraId="23D20BFD" w14:textId="77777777" w:rsidR="00A81AB7" w:rsidRDefault="00A81AB7" w:rsidP="00A81AB7">
      <w:pPr>
        <w:pStyle w:val="NoSpacing"/>
        <w:rPr>
          <w:rStyle w:val="SPLinfoChar"/>
          <w:i w:val="0"/>
          <w:iCs w:val="0"/>
        </w:rPr>
      </w:pPr>
    </w:p>
    <w:p w14:paraId="7FF0A0BC" w14:textId="77777777" w:rsidR="00A81AB7" w:rsidRPr="00425129" w:rsidRDefault="00A81AB7" w:rsidP="00A81AB7">
      <w:pPr>
        <w:pStyle w:val="Heading2"/>
      </w:pPr>
      <w:r w:rsidRPr="00425129">
        <w:t>Functie: Registreren</w:t>
      </w:r>
    </w:p>
    <w:p w14:paraId="4D535710" w14:textId="77777777" w:rsidR="00A81AB7" w:rsidRPr="00425129" w:rsidRDefault="00A81AB7" w:rsidP="00A81AB7">
      <w:pPr>
        <w:pStyle w:val="Heading3"/>
      </w:pPr>
      <w:bookmarkStart w:id="11" w:name="_Toc2080254"/>
      <w:r w:rsidRPr="00425129">
        <w:t>Functionele beschrijving</w:t>
      </w:r>
      <w:bookmarkEnd w:id="11"/>
    </w:p>
    <w:p w14:paraId="113FE9F1" w14:textId="77777777" w:rsidR="00A81AB7" w:rsidRPr="00425129" w:rsidRDefault="00A81AB7" w:rsidP="00A81AB7">
      <w:pPr>
        <w:pStyle w:val="SPLinfo"/>
        <w:rPr>
          <w:i w:val="0"/>
          <w:iCs w:val="0"/>
        </w:rPr>
      </w:pPr>
      <w:r w:rsidRPr="00425129">
        <w:rPr>
          <w:i w:val="0"/>
          <w:iCs w:val="0"/>
        </w:rPr>
        <w:t>Nieuwe gebruikers kunnen een account aanmaken door hun gegevens in te voeren (naam, e-mailadres, wachtwoord), waarna ze toegang krijgen tot hun persoonlijke omgeving.</w:t>
      </w:r>
    </w:p>
    <w:tbl>
      <w:tblPr>
        <w:tblStyle w:val="GridTable4-Accent1"/>
        <w:tblW w:w="0" w:type="auto"/>
        <w:tblLook w:val="0400" w:firstRow="0" w:lastRow="0" w:firstColumn="0" w:lastColumn="0" w:noHBand="0" w:noVBand="1"/>
      </w:tblPr>
      <w:tblGrid>
        <w:gridCol w:w="2405"/>
        <w:gridCol w:w="3328"/>
        <w:gridCol w:w="3329"/>
      </w:tblGrid>
      <w:tr w:rsidR="00A81AB7" w:rsidRPr="00425129" w14:paraId="7EFAA14F"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5BFE6FF5" w14:textId="77777777" w:rsidR="00A81AB7" w:rsidRPr="00425129" w:rsidRDefault="00A81AB7" w:rsidP="00E5769F">
            <w:pPr>
              <w:pStyle w:val="SPLinfo"/>
              <w:rPr>
                <w:i w:val="0"/>
                <w:iCs w:val="0"/>
              </w:rPr>
            </w:pPr>
            <w:r w:rsidRPr="00425129">
              <w:rPr>
                <w:i w:val="0"/>
                <w:iCs w:val="0"/>
              </w:rPr>
              <w:t>Naam van de functie</w:t>
            </w:r>
          </w:p>
        </w:tc>
        <w:tc>
          <w:tcPr>
            <w:tcW w:w="3328" w:type="dxa"/>
          </w:tcPr>
          <w:p w14:paraId="4B19E6B1" w14:textId="77777777" w:rsidR="00A81AB7" w:rsidRPr="00425129" w:rsidRDefault="00A81AB7" w:rsidP="00E5769F">
            <w:pPr>
              <w:pStyle w:val="SPLinfo"/>
              <w:rPr>
                <w:i w:val="0"/>
                <w:iCs w:val="0"/>
              </w:rPr>
            </w:pPr>
            <w:r w:rsidRPr="00425129">
              <w:rPr>
                <w:i w:val="0"/>
                <w:iCs w:val="0"/>
              </w:rPr>
              <w:t>Registreren</w:t>
            </w:r>
          </w:p>
        </w:tc>
        <w:tc>
          <w:tcPr>
            <w:tcW w:w="3329" w:type="dxa"/>
          </w:tcPr>
          <w:p w14:paraId="3BB3E23A"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5BAA323C" w14:textId="77777777" w:rsidTr="00E5769F">
        <w:tc>
          <w:tcPr>
            <w:tcW w:w="2405" w:type="dxa"/>
          </w:tcPr>
          <w:p w14:paraId="700B5685"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7E033236" w14:textId="77777777" w:rsidR="00A81AB7" w:rsidRPr="00425129" w:rsidRDefault="00A81AB7" w:rsidP="00E5769F">
            <w:pPr>
              <w:pStyle w:val="SPLinfo"/>
              <w:rPr>
                <w:i w:val="0"/>
                <w:iCs w:val="0"/>
              </w:rPr>
            </w:pPr>
            <w:r w:rsidRPr="00425129">
              <w:rPr>
                <w:i w:val="0"/>
                <w:iCs w:val="0"/>
              </w:rPr>
              <w:t xml:space="preserve">Nieuwe gebruiker </w:t>
            </w:r>
          </w:p>
        </w:tc>
      </w:tr>
      <w:tr w:rsidR="00A81AB7" w:rsidRPr="00425129" w14:paraId="7C47D46A"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B5601F0"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1D951B5F" w14:textId="77777777" w:rsidR="00A81AB7" w:rsidRPr="00425129" w:rsidRDefault="00A81AB7" w:rsidP="00E5769F">
            <w:pPr>
              <w:pStyle w:val="SPLinfo"/>
              <w:rPr>
                <w:i w:val="0"/>
                <w:iCs w:val="0"/>
              </w:rPr>
            </w:pPr>
            <w:r w:rsidRPr="00425129">
              <w:rPr>
                <w:i w:val="0"/>
                <w:iCs w:val="0"/>
              </w:rPr>
              <w:t>Niet ingelogd en op registratiescherm</w:t>
            </w:r>
          </w:p>
        </w:tc>
      </w:tr>
      <w:tr w:rsidR="00A81AB7" w:rsidRPr="00425129" w14:paraId="46923888" w14:textId="77777777" w:rsidTr="00E5769F">
        <w:tc>
          <w:tcPr>
            <w:tcW w:w="2405" w:type="dxa"/>
          </w:tcPr>
          <w:p w14:paraId="6AACDC98"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04979741" w14:textId="77777777" w:rsidR="00A81AB7" w:rsidRPr="00425129" w:rsidRDefault="00A81AB7" w:rsidP="00E5769F">
            <w:pPr>
              <w:pStyle w:val="SPLinfo"/>
              <w:rPr>
                <w:i w:val="0"/>
                <w:iCs w:val="0"/>
              </w:rPr>
            </w:pPr>
            <w:r w:rsidRPr="00425129">
              <w:rPr>
                <w:i w:val="0"/>
                <w:iCs w:val="0"/>
              </w:rPr>
              <w:t>Invoeren van naam, e-mailadres en wachtwoord, akkoord gaan met voorwaarden, account aanmaken.</w:t>
            </w:r>
          </w:p>
        </w:tc>
      </w:tr>
      <w:tr w:rsidR="00A81AB7" w:rsidRPr="00425129" w14:paraId="0EC61B2C"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728FA1C7"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0B3E5079" w14:textId="77777777" w:rsidR="00A81AB7" w:rsidRPr="00425129" w:rsidRDefault="00A81AB7" w:rsidP="00E5769F">
            <w:pPr>
              <w:pStyle w:val="SPLinfo"/>
              <w:rPr>
                <w:i w:val="0"/>
                <w:iCs w:val="0"/>
              </w:rPr>
            </w:pPr>
            <w:r w:rsidRPr="00425129">
              <w:rPr>
                <w:i w:val="0"/>
                <w:iCs w:val="0"/>
              </w:rPr>
              <w:t>Ontbrekende velden -&gt; foutmelding: “Vul alle verplichte velden in.”</w:t>
            </w:r>
          </w:p>
          <w:p w14:paraId="70A1EB20" w14:textId="77777777" w:rsidR="00A81AB7" w:rsidRPr="00425129" w:rsidRDefault="00A81AB7" w:rsidP="00E5769F">
            <w:pPr>
              <w:pStyle w:val="SPLinfo"/>
              <w:rPr>
                <w:i w:val="0"/>
                <w:iCs w:val="0"/>
              </w:rPr>
            </w:pPr>
            <w:r w:rsidRPr="00425129">
              <w:rPr>
                <w:i w:val="0"/>
                <w:iCs w:val="0"/>
              </w:rPr>
              <w:t>E-mailadres al in gebruik -&gt; foutmelding: “Dit e-mailadres is al geregistreerd.”</w:t>
            </w:r>
          </w:p>
        </w:tc>
      </w:tr>
      <w:tr w:rsidR="00A81AB7" w:rsidRPr="00425129" w14:paraId="597D0B25" w14:textId="77777777" w:rsidTr="00E5769F">
        <w:tc>
          <w:tcPr>
            <w:tcW w:w="2405" w:type="dxa"/>
          </w:tcPr>
          <w:p w14:paraId="610D13DD"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4DBFFDEB" w14:textId="77777777" w:rsidR="00A81AB7" w:rsidRPr="00425129" w:rsidRDefault="00A81AB7" w:rsidP="00E5769F">
            <w:pPr>
              <w:pStyle w:val="SPLinfo"/>
              <w:rPr>
                <w:i w:val="0"/>
                <w:iCs w:val="0"/>
              </w:rPr>
            </w:pPr>
            <w:r w:rsidRPr="00425129">
              <w:rPr>
                <w:i w:val="0"/>
                <w:iCs w:val="0"/>
              </w:rPr>
              <w:t>Account is aangemaakt en gebruiker wordt doorgestuurd naar het dashboard</w:t>
            </w:r>
          </w:p>
        </w:tc>
      </w:tr>
    </w:tbl>
    <w:p w14:paraId="2D215E10" w14:textId="77777777" w:rsidR="00A81AB7" w:rsidRPr="00425129" w:rsidRDefault="00A81AB7" w:rsidP="00A81AB7"/>
    <w:p w14:paraId="74225A8F" w14:textId="77777777" w:rsidR="00A81AB7" w:rsidRPr="00425129" w:rsidRDefault="00A81AB7" w:rsidP="00A81AB7">
      <w:pPr>
        <w:pStyle w:val="Heading2"/>
      </w:pPr>
      <w:r w:rsidRPr="00425129">
        <w:t>Functie: Inloggen</w:t>
      </w:r>
    </w:p>
    <w:p w14:paraId="64F91C7A" w14:textId="77777777" w:rsidR="00A81AB7" w:rsidRPr="00425129" w:rsidRDefault="00A81AB7" w:rsidP="00A81AB7">
      <w:pPr>
        <w:pStyle w:val="Heading3"/>
      </w:pPr>
      <w:r w:rsidRPr="00425129">
        <w:t>Functionele beschrijving</w:t>
      </w:r>
    </w:p>
    <w:p w14:paraId="43C67054" w14:textId="77777777" w:rsidR="00A81AB7" w:rsidRPr="00425129" w:rsidRDefault="00A81AB7" w:rsidP="00A81AB7">
      <w:pPr>
        <w:pStyle w:val="SPLinfo"/>
        <w:rPr>
          <w:i w:val="0"/>
          <w:iCs w:val="0"/>
        </w:rPr>
      </w:pPr>
      <w:r w:rsidRPr="00425129">
        <w:rPr>
          <w:i w:val="0"/>
          <w:iCs w:val="0"/>
        </w:rPr>
        <w:t>Gebruikers kunnen inloggen met hun e-mailadres en wachtwoord, waarbij hun gegevens worden gecontroleerd.</w:t>
      </w:r>
    </w:p>
    <w:tbl>
      <w:tblPr>
        <w:tblStyle w:val="GridTable4-Accent1"/>
        <w:tblW w:w="0" w:type="auto"/>
        <w:tblLook w:val="0400" w:firstRow="0" w:lastRow="0" w:firstColumn="0" w:lastColumn="0" w:noHBand="0" w:noVBand="1"/>
      </w:tblPr>
      <w:tblGrid>
        <w:gridCol w:w="2399"/>
        <w:gridCol w:w="3307"/>
        <w:gridCol w:w="3310"/>
      </w:tblGrid>
      <w:tr w:rsidR="00A81AB7" w:rsidRPr="00425129" w14:paraId="3ECC3D6F" w14:textId="77777777" w:rsidTr="00E5769F">
        <w:trPr>
          <w:cnfStyle w:val="000000100000" w:firstRow="0" w:lastRow="0" w:firstColumn="0" w:lastColumn="0" w:oddVBand="0" w:evenVBand="0" w:oddHBand="1" w:evenHBand="0" w:firstRowFirstColumn="0" w:firstRowLastColumn="0" w:lastRowFirstColumn="0" w:lastRowLastColumn="0"/>
        </w:trPr>
        <w:tc>
          <w:tcPr>
            <w:tcW w:w="2399" w:type="dxa"/>
          </w:tcPr>
          <w:p w14:paraId="2ED01198" w14:textId="77777777" w:rsidR="00A81AB7" w:rsidRPr="00425129" w:rsidRDefault="00A81AB7" w:rsidP="00E5769F">
            <w:pPr>
              <w:pStyle w:val="SPLinfo"/>
              <w:rPr>
                <w:i w:val="0"/>
                <w:iCs w:val="0"/>
              </w:rPr>
            </w:pPr>
            <w:r w:rsidRPr="00425129">
              <w:rPr>
                <w:i w:val="0"/>
                <w:iCs w:val="0"/>
              </w:rPr>
              <w:t>Naam van de functie</w:t>
            </w:r>
          </w:p>
        </w:tc>
        <w:tc>
          <w:tcPr>
            <w:tcW w:w="3307" w:type="dxa"/>
          </w:tcPr>
          <w:p w14:paraId="7F3FCE34" w14:textId="77777777" w:rsidR="00A81AB7" w:rsidRPr="00425129" w:rsidRDefault="00A81AB7" w:rsidP="00E5769F">
            <w:pPr>
              <w:pStyle w:val="SPLinfo"/>
              <w:rPr>
                <w:i w:val="0"/>
                <w:iCs w:val="0"/>
              </w:rPr>
            </w:pPr>
            <w:r w:rsidRPr="00425129">
              <w:rPr>
                <w:i w:val="0"/>
                <w:iCs w:val="0"/>
              </w:rPr>
              <w:t>Inloggen</w:t>
            </w:r>
          </w:p>
        </w:tc>
        <w:tc>
          <w:tcPr>
            <w:tcW w:w="3310" w:type="dxa"/>
          </w:tcPr>
          <w:p w14:paraId="4DD6A6DD"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74BF42B4" w14:textId="77777777" w:rsidTr="00E5769F">
        <w:tc>
          <w:tcPr>
            <w:tcW w:w="2399" w:type="dxa"/>
          </w:tcPr>
          <w:p w14:paraId="3C5D9A4D" w14:textId="77777777" w:rsidR="00A81AB7" w:rsidRPr="00425129" w:rsidRDefault="00A81AB7" w:rsidP="00E5769F">
            <w:pPr>
              <w:pStyle w:val="SPLinfo"/>
              <w:rPr>
                <w:i w:val="0"/>
                <w:iCs w:val="0"/>
              </w:rPr>
            </w:pPr>
            <w:r w:rsidRPr="00425129">
              <w:rPr>
                <w:i w:val="0"/>
                <w:iCs w:val="0"/>
              </w:rPr>
              <w:t>Actor</w:t>
            </w:r>
          </w:p>
        </w:tc>
        <w:tc>
          <w:tcPr>
            <w:tcW w:w="6617" w:type="dxa"/>
            <w:gridSpan w:val="2"/>
          </w:tcPr>
          <w:p w14:paraId="6DF540AE" w14:textId="77777777" w:rsidR="00A81AB7" w:rsidRPr="00425129" w:rsidRDefault="00A81AB7" w:rsidP="00E5769F">
            <w:pPr>
              <w:pStyle w:val="SPLinfo"/>
              <w:rPr>
                <w:i w:val="0"/>
                <w:iCs w:val="0"/>
              </w:rPr>
            </w:pPr>
            <w:r w:rsidRPr="00425129">
              <w:rPr>
                <w:i w:val="0"/>
                <w:iCs w:val="0"/>
              </w:rPr>
              <w:t>Gebruiker</w:t>
            </w:r>
          </w:p>
        </w:tc>
      </w:tr>
      <w:tr w:rsidR="00A81AB7" w:rsidRPr="00425129" w14:paraId="6FFBAF52" w14:textId="77777777" w:rsidTr="00E5769F">
        <w:trPr>
          <w:cnfStyle w:val="000000100000" w:firstRow="0" w:lastRow="0" w:firstColumn="0" w:lastColumn="0" w:oddVBand="0" w:evenVBand="0" w:oddHBand="1" w:evenHBand="0" w:firstRowFirstColumn="0" w:firstRowLastColumn="0" w:lastRowFirstColumn="0" w:lastRowLastColumn="0"/>
        </w:trPr>
        <w:tc>
          <w:tcPr>
            <w:tcW w:w="2399" w:type="dxa"/>
          </w:tcPr>
          <w:p w14:paraId="686ED804" w14:textId="77777777" w:rsidR="00A81AB7" w:rsidRPr="00425129" w:rsidRDefault="00A81AB7" w:rsidP="00E5769F">
            <w:pPr>
              <w:pStyle w:val="SPLinfo"/>
              <w:rPr>
                <w:i w:val="0"/>
                <w:iCs w:val="0"/>
              </w:rPr>
            </w:pPr>
            <w:r w:rsidRPr="00425129">
              <w:rPr>
                <w:i w:val="0"/>
                <w:iCs w:val="0"/>
              </w:rPr>
              <w:t>Preconditie</w:t>
            </w:r>
          </w:p>
        </w:tc>
        <w:tc>
          <w:tcPr>
            <w:tcW w:w="6617" w:type="dxa"/>
            <w:gridSpan w:val="2"/>
          </w:tcPr>
          <w:p w14:paraId="7F620F8E" w14:textId="77777777" w:rsidR="00A81AB7" w:rsidRPr="00425129" w:rsidRDefault="00A81AB7" w:rsidP="00E5769F">
            <w:pPr>
              <w:pStyle w:val="SPLinfo"/>
              <w:rPr>
                <w:i w:val="0"/>
                <w:iCs w:val="0"/>
              </w:rPr>
            </w:pPr>
            <w:r w:rsidRPr="00425129">
              <w:rPr>
                <w:i w:val="0"/>
                <w:iCs w:val="0"/>
              </w:rPr>
              <w:t>Niet ingelogd en op inlogscherm</w:t>
            </w:r>
          </w:p>
        </w:tc>
      </w:tr>
      <w:tr w:rsidR="00A81AB7" w:rsidRPr="00425129" w14:paraId="0077762E" w14:textId="77777777" w:rsidTr="00E5769F">
        <w:tc>
          <w:tcPr>
            <w:tcW w:w="2399" w:type="dxa"/>
          </w:tcPr>
          <w:p w14:paraId="2581DCFE" w14:textId="77777777" w:rsidR="00A81AB7" w:rsidRPr="00425129" w:rsidRDefault="00A81AB7" w:rsidP="00E5769F">
            <w:pPr>
              <w:pStyle w:val="SPLinfo"/>
              <w:rPr>
                <w:i w:val="0"/>
                <w:iCs w:val="0"/>
              </w:rPr>
            </w:pPr>
            <w:r w:rsidRPr="00425129">
              <w:rPr>
                <w:i w:val="0"/>
                <w:iCs w:val="0"/>
              </w:rPr>
              <w:t>Beschrijving</w:t>
            </w:r>
          </w:p>
        </w:tc>
        <w:tc>
          <w:tcPr>
            <w:tcW w:w="6617" w:type="dxa"/>
            <w:gridSpan w:val="2"/>
          </w:tcPr>
          <w:p w14:paraId="0207CE06" w14:textId="77777777" w:rsidR="00A81AB7" w:rsidRPr="00425129" w:rsidRDefault="00A81AB7" w:rsidP="00E5769F">
            <w:pPr>
              <w:pStyle w:val="SPLinfo"/>
              <w:rPr>
                <w:i w:val="0"/>
                <w:iCs w:val="0"/>
              </w:rPr>
            </w:pPr>
            <w:r w:rsidRPr="00425129">
              <w:rPr>
                <w:i w:val="0"/>
                <w:iCs w:val="0"/>
              </w:rPr>
              <w:t>Invoeren e-mailadres en wachtwoord</w:t>
            </w:r>
          </w:p>
        </w:tc>
      </w:tr>
      <w:tr w:rsidR="00A81AB7" w:rsidRPr="00425129" w14:paraId="31972A55" w14:textId="77777777" w:rsidTr="00E5769F">
        <w:trPr>
          <w:cnfStyle w:val="000000100000" w:firstRow="0" w:lastRow="0" w:firstColumn="0" w:lastColumn="0" w:oddVBand="0" w:evenVBand="0" w:oddHBand="1" w:evenHBand="0" w:firstRowFirstColumn="0" w:firstRowLastColumn="0" w:lastRowFirstColumn="0" w:lastRowLastColumn="0"/>
        </w:trPr>
        <w:tc>
          <w:tcPr>
            <w:tcW w:w="2399" w:type="dxa"/>
          </w:tcPr>
          <w:p w14:paraId="01FD6675" w14:textId="77777777" w:rsidR="00A81AB7" w:rsidRPr="00425129" w:rsidRDefault="00A81AB7" w:rsidP="00E5769F">
            <w:pPr>
              <w:pStyle w:val="SPLinfo"/>
              <w:rPr>
                <w:i w:val="0"/>
                <w:iCs w:val="0"/>
              </w:rPr>
            </w:pPr>
            <w:r w:rsidRPr="00425129">
              <w:rPr>
                <w:i w:val="0"/>
                <w:iCs w:val="0"/>
              </w:rPr>
              <w:t>Uitzonderingen</w:t>
            </w:r>
          </w:p>
        </w:tc>
        <w:tc>
          <w:tcPr>
            <w:tcW w:w="6617" w:type="dxa"/>
            <w:gridSpan w:val="2"/>
          </w:tcPr>
          <w:p w14:paraId="71505343" w14:textId="77777777" w:rsidR="00A81AB7" w:rsidRPr="00425129" w:rsidRDefault="00A81AB7" w:rsidP="00E5769F">
            <w:pPr>
              <w:pStyle w:val="SPLinfo"/>
              <w:rPr>
                <w:i w:val="0"/>
                <w:iCs w:val="0"/>
              </w:rPr>
            </w:pPr>
            <w:r w:rsidRPr="00425129">
              <w:rPr>
                <w:i w:val="0"/>
                <w:iCs w:val="0"/>
              </w:rPr>
              <w:t>Verkeerde combinatie -&gt; foutmelding: “Combinatie gebruikersnaam en wachtwoord niet correct.”</w:t>
            </w:r>
          </w:p>
        </w:tc>
      </w:tr>
      <w:tr w:rsidR="00A81AB7" w:rsidRPr="00425129" w14:paraId="313EA499" w14:textId="77777777" w:rsidTr="00E5769F">
        <w:tc>
          <w:tcPr>
            <w:tcW w:w="2399" w:type="dxa"/>
          </w:tcPr>
          <w:p w14:paraId="0F3FDEB7" w14:textId="77777777" w:rsidR="00A81AB7" w:rsidRPr="00425129" w:rsidRDefault="00A81AB7" w:rsidP="00E5769F">
            <w:pPr>
              <w:pStyle w:val="SPLinfo"/>
              <w:rPr>
                <w:i w:val="0"/>
                <w:iCs w:val="0"/>
              </w:rPr>
            </w:pPr>
            <w:r w:rsidRPr="00425129">
              <w:rPr>
                <w:i w:val="0"/>
                <w:iCs w:val="0"/>
              </w:rPr>
              <w:t>Postconditie</w:t>
            </w:r>
          </w:p>
        </w:tc>
        <w:tc>
          <w:tcPr>
            <w:tcW w:w="6617" w:type="dxa"/>
            <w:gridSpan w:val="2"/>
          </w:tcPr>
          <w:p w14:paraId="204FD22C" w14:textId="77777777" w:rsidR="00A81AB7" w:rsidRPr="00425129" w:rsidRDefault="00A81AB7" w:rsidP="00E5769F">
            <w:pPr>
              <w:pStyle w:val="SPLinfo"/>
              <w:rPr>
                <w:i w:val="0"/>
                <w:iCs w:val="0"/>
              </w:rPr>
            </w:pPr>
            <w:r w:rsidRPr="00425129">
              <w:rPr>
                <w:i w:val="0"/>
                <w:iCs w:val="0"/>
              </w:rPr>
              <w:t>Gebruiker is ingelogd en ziet het persoonlijke dashboard.</w:t>
            </w:r>
          </w:p>
        </w:tc>
      </w:tr>
    </w:tbl>
    <w:p w14:paraId="4B3D476A" w14:textId="77777777" w:rsidR="00A81AB7" w:rsidRPr="00425129" w:rsidRDefault="00A81AB7" w:rsidP="00A81AB7">
      <w:pPr>
        <w:pStyle w:val="Heading2"/>
      </w:pPr>
    </w:p>
    <w:p w14:paraId="08E99271" w14:textId="77777777" w:rsidR="00A81AB7" w:rsidRPr="00425129" w:rsidRDefault="00A81AB7" w:rsidP="00A81AB7">
      <w:pPr>
        <w:rPr>
          <w:rFonts w:asciiTheme="majorHAnsi" w:eastAsiaTheme="majorEastAsia" w:hAnsiTheme="majorHAnsi" w:cstheme="majorBidi"/>
          <w:color w:val="2F5496" w:themeColor="accent1" w:themeShade="BF"/>
          <w:sz w:val="32"/>
          <w:szCs w:val="32"/>
        </w:rPr>
      </w:pPr>
      <w:r w:rsidRPr="00425129">
        <w:br w:type="page"/>
      </w:r>
    </w:p>
    <w:p w14:paraId="03A39FDE" w14:textId="77777777" w:rsidR="00A81AB7" w:rsidRPr="00425129" w:rsidRDefault="00A81AB7" w:rsidP="00A81AB7">
      <w:pPr>
        <w:pStyle w:val="Heading2"/>
      </w:pPr>
      <w:r w:rsidRPr="00425129">
        <w:lastRenderedPageBreak/>
        <w:t>Functie: Kleding uploaden en kenmerken instellen</w:t>
      </w:r>
    </w:p>
    <w:p w14:paraId="3738BE92" w14:textId="77777777" w:rsidR="00A81AB7" w:rsidRPr="00425129" w:rsidRDefault="00A81AB7" w:rsidP="00A81AB7">
      <w:pPr>
        <w:pStyle w:val="Heading3"/>
      </w:pPr>
      <w:r w:rsidRPr="00425129">
        <w:t>Functionele beschrijving</w:t>
      </w:r>
    </w:p>
    <w:p w14:paraId="16F3C65A" w14:textId="77777777" w:rsidR="00A81AB7" w:rsidRPr="00425129" w:rsidRDefault="00A81AB7" w:rsidP="00A81AB7">
      <w:pPr>
        <w:pStyle w:val="SPLinfo"/>
        <w:rPr>
          <w:i w:val="0"/>
          <w:iCs w:val="0"/>
        </w:rPr>
      </w:pPr>
      <w:r w:rsidRPr="00425129">
        <w:rPr>
          <w:i w:val="0"/>
          <w:iCs w:val="0"/>
        </w:rPr>
        <w:t>Gebruikers kunnen kleding uploaden, waarbij ze kenmerken instellen zoals type, kleur, materiaal en gelegenheid (bijvoorbeeld casual en formeel).</w:t>
      </w:r>
    </w:p>
    <w:tbl>
      <w:tblPr>
        <w:tblStyle w:val="GridTable4-Accent1"/>
        <w:tblW w:w="0" w:type="auto"/>
        <w:tblLook w:val="0400" w:firstRow="0" w:lastRow="0" w:firstColumn="0" w:lastColumn="0" w:noHBand="0" w:noVBand="1"/>
      </w:tblPr>
      <w:tblGrid>
        <w:gridCol w:w="2405"/>
        <w:gridCol w:w="3328"/>
        <w:gridCol w:w="3329"/>
      </w:tblGrid>
      <w:tr w:rsidR="00A81AB7" w:rsidRPr="00425129" w14:paraId="786CB753"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10D1FF9" w14:textId="77777777" w:rsidR="00A81AB7" w:rsidRPr="00425129" w:rsidRDefault="00A81AB7" w:rsidP="00E5769F">
            <w:pPr>
              <w:pStyle w:val="SPLinfo"/>
              <w:rPr>
                <w:i w:val="0"/>
                <w:iCs w:val="0"/>
              </w:rPr>
            </w:pPr>
            <w:r w:rsidRPr="00425129">
              <w:rPr>
                <w:i w:val="0"/>
                <w:iCs w:val="0"/>
              </w:rPr>
              <w:t>Naam van de functie</w:t>
            </w:r>
          </w:p>
        </w:tc>
        <w:tc>
          <w:tcPr>
            <w:tcW w:w="3328" w:type="dxa"/>
          </w:tcPr>
          <w:p w14:paraId="0F904C8E" w14:textId="77777777" w:rsidR="00A81AB7" w:rsidRPr="00425129" w:rsidRDefault="00A81AB7" w:rsidP="00E5769F">
            <w:pPr>
              <w:pStyle w:val="SPLinfo"/>
              <w:rPr>
                <w:i w:val="0"/>
                <w:iCs w:val="0"/>
              </w:rPr>
            </w:pPr>
            <w:r w:rsidRPr="00425129">
              <w:rPr>
                <w:i w:val="0"/>
                <w:iCs w:val="0"/>
              </w:rPr>
              <w:t>Kleding uploaden en kenmerken toevoegen</w:t>
            </w:r>
          </w:p>
        </w:tc>
        <w:tc>
          <w:tcPr>
            <w:tcW w:w="3329" w:type="dxa"/>
          </w:tcPr>
          <w:p w14:paraId="2DD5A6CC"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556F9E32" w14:textId="77777777" w:rsidTr="00E5769F">
        <w:tc>
          <w:tcPr>
            <w:tcW w:w="2405" w:type="dxa"/>
          </w:tcPr>
          <w:p w14:paraId="7DC1D579"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10277992" w14:textId="77777777" w:rsidR="00A81AB7" w:rsidRPr="00425129" w:rsidRDefault="00A81AB7" w:rsidP="00E5769F">
            <w:pPr>
              <w:pStyle w:val="SPLinfo"/>
              <w:rPr>
                <w:i w:val="0"/>
                <w:iCs w:val="0"/>
              </w:rPr>
            </w:pPr>
            <w:r w:rsidRPr="00425129">
              <w:rPr>
                <w:i w:val="0"/>
                <w:iCs w:val="0"/>
              </w:rPr>
              <w:t>Gebruiker</w:t>
            </w:r>
          </w:p>
        </w:tc>
      </w:tr>
      <w:tr w:rsidR="00A81AB7" w:rsidRPr="00425129" w14:paraId="3ADC8324"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3614BAEF"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54542356" w14:textId="77777777" w:rsidR="00A81AB7" w:rsidRPr="00425129" w:rsidRDefault="00A81AB7" w:rsidP="00E5769F">
            <w:pPr>
              <w:pStyle w:val="SPLinfo"/>
              <w:rPr>
                <w:i w:val="0"/>
                <w:iCs w:val="0"/>
              </w:rPr>
            </w:pPr>
            <w:r w:rsidRPr="00425129">
              <w:rPr>
                <w:i w:val="0"/>
                <w:iCs w:val="0"/>
              </w:rPr>
              <w:t>Ingelogd</w:t>
            </w:r>
          </w:p>
        </w:tc>
      </w:tr>
      <w:tr w:rsidR="00A81AB7" w:rsidRPr="00425129" w14:paraId="7765E0C3" w14:textId="77777777" w:rsidTr="00E5769F">
        <w:tc>
          <w:tcPr>
            <w:tcW w:w="2405" w:type="dxa"/>
          </w:tcPr>
          <w:p w14:paraId="389FE14F"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68935662" w14:textId="77777777" w:rsidR="00A81AB7" w:rsidRPr="00425129" w:rsidRDefault="00A81AB7" w:rsidP="00E5769F">
            <w:pPr>
              <w:pStyle w:val="SPLinfo"/>
              <w:rPr>
                <w:i w:val="0"/>
                <w:iCs w:val="0"/>
              </w:rPr>
            </w:pPr>
            <w:r w:rsidRPr="00425129">
              <w:rPr>
                <w:i w:val="0"/>
                <w:iCs w:val="0"/>
              </w:rPr>
              <w:t>Afbeelding uploaden + kenmerken instellen (kleur, type, gelegenheid, seizoen, materiaal).</w:t>
            </w:r>
          </w:p>
        </w:tc>
      </w:tr>
      <w:tr w:rsidR="00A81AB7" w:rsidRPr="00425129" w14:paraId="37DF4D58"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1A6CA003"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544360A4" w14:textId="77777777" w:rsidR="00A81AB7" w:rsidRPr="00425129" w:rsidRDefault="00A81AB7" w:rsidP="00E5769F">
            <w:pPr>
              <w:pStyle w:val="SPLinfo"/>
              <w:rPr>
                <w:i w:val="0"/>
                <w:iCs w:val="0"/>
              </w:rPr>
            </w:pPr>
            <w:r w:rsidRPr="00425129">
              <w:rPr>
                <w:i w:val="0"/>
                <w:iCs w:val="0"/>
              </w:rPr>
              <w:t>Geen afbeelding of verplichte velden -&gt; foutmelding</w:t>
            </w:r>
          </w:p>
        </w:tc>
      </w:tr>
      <w:tr w:rsidR="00A81AB7" w:rsidRPr="00425129" w14:paraId="31EA067D" w14:textId="77777777" w:rsidTr="00E5769F">
        <w:tc>
          <w:tcPr>
            <w:tcW w:w="2405" w:type="dxa"/>
          </w:tcPr>
          <w:p w14:paraId="0CA6F3AD"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7BDEEAFE" w14:textId="77777777" w:rsidR="00A81AB7" w:rsidRPr="00425129" w:rsidRDefault="00A81AB7" w:rsidP="00E5769F">
            <w:pPr>
              <w:pStyle w:val="SPLinfo"/>
              <w:rPr>
                <w:i w:val="0"/>
                <w:iCs w:val="0"/>
              </w:rPr>
            </w:pPr>
            <w:r w:rsidRPr="00425129">
              <w:rPr>
                <w:i w:val="0"/>
                <w:iCs w:val="0"/>
              </w:rPr>
              <w:t>Kledingstuk is toegevoegd aan de kledingkast met alle ingevoerde kenmerken.</w:t>
            </w:r>
          </w:p>
        </w:tc>
      </w:tr>
    </w:tbl>
    <w:p w14:paraId="7A07B8C2" w14:textId="77777777" w:rsidR="00A81AB7" w:rsidRPr="00425129" w:rsidRDefault="00A81AB7" w:rsidP="00A81AB7"/>
    <w:p w14:paraId="1547D208" w14:textId="77777777" w:rsidR="00A81AB7" w:rsidRPr="00425129" w:rsidRDefault="00A81AB7" w:rsidP="00A81AB7">
      <w:pPr>
        <w:pStyle w:val="Heading2"/>
      </w:pPr>
      <w:r w:rsidRPr="00425129">
        <w:t>Functie: Automatisch outfit genereren.</w:t>
      </w:r>
    </w:p>
    <w:p w14:paraId="7F513194" w14:textId="77777777" w:rsidR="00A81AB7" w:rsidRPr="00425129" w:rsidRDefault="00A81AB7" w:rsidP="00A81AB7">
      <w:pPr>
        <w:pStyle w:val="Heading3"/>
      </w:pPr>
      <w:r w:rsidRPr="00425129">
        <w:t>Functionele beschrijving</w:t>
      </w:r>
    </w:p>
    <w:p w14:paraId="68E7EF34" w14:textId="77777777" w:rsidR="00A81AB7" w:rsidRPr="00425129" w:rsidRDefault="00A81AB7" w:rsidP="00A81AB7">
      <w:pPr>
        <w:pStyle w:val="SPLinfo"/>
        <w:rPr>
          <w:i w:val="0"/>
          <w:iCs w:val="0"/>
        </w:rPr>
      </w:pPr>
      <w:r w:rsidRPr="00425129">
        <w:rPr>
          <w:i w:val="0"/>
          <w:iCs w:val="0"/>
        </w:rPr>
        <w:t>Gebruikers kunnen een gewenste gelegenheid selecteren (bijvoorbeeld casual, formeel). De applicatie selecteert automatisch een passende outfit op basis van kleur, materiaal en stijl die goed bij elkaar passen.</w:t>
      </w:r>
    </w:p>
    <w:tbl>
      <w:tblPr>
        <w:tblStyle w:val="GridTable4-Accent1"/>
        <w:tblW w:w="0" w:type="auto"/>
        <w:tblLook w:val="0400" w:firstRow="0" w:lastRow="0" w:firstColumn="0" w:lastColumn="0" w:noHBand="0" w:noVBand="1"/>
      </w:tblPr>
      <w:tblGrid>
        <w:gridCol w:w="2405"/>
        <w:gridCol w:w="3328"/>
        <w:gridCol w:w="3329"/>
      </w:tblGrid>
      <w:tr w:rsidR="00A81AB7" w:rsidRPr="00425129" w14:paraId="2CA686B7"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4D08239" w14:textId="77777777" w:rsidR="00A81AB7" w:rsidRPr="00425129" w:rsidRDefault="00A81AB7" w:rsidP="00E5769F">
            <w:pPr>
              <w:pStyle w:val="SPLinfo"/>
              <w:rPr>
                <w:i w:val="0"/>
                <w:iCs w:val="0"/>
              </w:rPr>
            </w:pPr>
            <w:r w:rsidRPr="00425129">
              <w:rPr>
                <w:i w:val="0"/>
                <w:iCs w:val="0"/>
              </w:rPr>
              <w:t>Naam van de functie</w:t>
            </w:r>
          </w:p>
        </w:tc>
        <w:tc>
          <w:tcPr>
            <w:tcW w:w="3328" w:type="dxa"/>
          </w:tcPr>
          <w:p w14:paraId="6E20807F" w14:textId="77777777" w:rsidR="00A81AB7" w:rsidRPr="00425129" w:rsidRDefault="00A81AB7" w:rsidP="00E5769F">
            <w:pPr>
              <w:pStyle w:val="SPLinfo"/>
              <w:rPr>
                <w:i w:val="0"/>
                <w:iCs w:val="0"/>
              </w:rPr>
            </w:pPr>
            <w:r w:rsidRPr="00425129">
              <w:rPr>
                <w:i w:val="0"/>
                <w:iCs w:val="0"/>
              </w:rPr>
              <w:t>Outfit suggestie</w:t>
            </w:r>
          </w:p>
        </w:tc>
        <w:tc>
          <w:tcPr>
            <w:tcW w:w="3329" w:type="dxa"/>
          </w:tcPr>
          <w:p w14:paraId="6FEE8663"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1E89793A" w14:textId="77777777" w:rsidTr="00E5769F">
        <w:tc>
          <w:tcPr>
            <w:tcW w:w="2405" w:type="dxa"/>
          </w:tcPr>
          <w:p w14:paraId="0B8AF2F9"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6C9801C9" w14:textId="77777777" w:rsidR="00A81AB7" w:rsidRPr="00425129" w:rsidRDefault="00A81AB7" w:rsidP="00E5769F">
            <w:pPr>
              <w:pStyle w:val="SPLinfo"/>
              <w:rPr>
                <w:i w:val="0"/>
                <w:iCs w:val="0"/>
              </w:rPr>
            </w:pPr>
            <w:r w:rsidRPr="00425129">
              <w:rPr>
                <w:i w:val="0"/>
                <w:iCs w:val="0"/>
              </w:rPr>
              <w:t>Gebruiker</w:t>
            </w:r>
          </w:p>
        </w:tc>
      </w:tr>
      <w:tr w:rsidR="00A81AB7" w:rsidRPr="00425129" w14:paraId="513E127E"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1AFC6DA1"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61067EDF" w14:textId="77777777" w:rsidR="00A81AB7" w:rsidRPr="00425129" w:rsidRDefault="00A81AB7" w:rsidP="00E5769F">
            <w:pPr>
              <w:pStyle w:val="SPLinfo"/>
              <w:rPr>
                <w:i w:val="0"/>
                <w:iCs w:val="0"/>
              </w:rPr>
            </w:pPr>
            <w:r w:rsidRPr="00425129">
              <w:rPr>
                <w:i w:val="0"/>
                <w:iCs w:val="0"/>
              </w:rPr>
              <w:t>Ingelogd en kledingstukken beschikbaar</w:t>
            </w:r>
          </w:p>
        </w:tc>
      </w:tr>
      <w:tr w:rsidR="00A81AB7" w:rsidRPr="00425129" w14:paraId="5EF3B68A" w14:textId="77777777" w:rsidTr="00E5769F">
        <w:tc>
          <w:tcPr>
            <w:tcW w:w="2405" w:type="dxa"/>
          </w:tcPr>
          <w:p w14:paraId="555851AD"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384234E3" w14:textId="77777777" w:rsidR="00A81AB7" w:rsidRPr="00425129" w:rsidRDefault="00A81AB7" w:rsidP="00E5769F">
            <w:pPr>
              <w:pStyle w:val="SPLinfo"/>
              <w:rPr>
                <w:i w:val="0"/>
                <w:iCs w:val="0"/>
              </w:rPr>
            </w:pPr>
            <w:r w:rsidRPr="00425129">
              <w:rPr>
                <w:i w:val="0"/>
                <w:iCs w:val="0"/>
              </w:rPr>
              <w:t>Gebruiker kiest een gelegenheid -&gt; systeem genereert automatisch een outfit (bijv. shirt + broek + schoenen die matchen).</w:t>
            </w:r>
          </w:p>
        </w:tc>
      </w:tr>
      <w:tr w:rsidR="00A81AB7" w:rsidRPr="00425129" w14:paraId="6939C749"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46AEB050"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36AEC148" w14:textId="77777777" w:rsidR="00A81AB7" w:rsidRPr="00425129" w:rsidRDefault="00A81AB7" w:rsidP="00E5769F">
            <w:pPr>
              <w:pStyle w:val="SPLinfo"/>
              <w:rPr>
                <w:i w:val="0"/>
                <w:iCs w:val="0"/>
              </w:rPr>
            </w:pPr>
            <w:r w:rsidRPr="00425129">
              <w:rPr>
                <w:i w:val="0"/>
                <w:iCs w:val="0"/>
              </w:rPr>
              <w:t xml:space="preserve">Niet genoeg kledingstukken -&gt; foutmelding “Niet genoeg geschikte kleding gevonden”. </w:t>
            </w:r>
          </w:p>
        </w:tc>
      </w:tr>
      <w:tr w:rsidR="00A81AB7" w:rsidRPr="00425129" w14:paraId="1E4C899E" w14:textId="77777777" w:rsidTr="00E5769F">
        <w:tc>
          <w:tcPr>
            <w:tcW w:w="2405" w:type="dxa"/>
          </w:tcPr>
          <w:p w14:paraId="689F3D71"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400516E8" w14:textId="77777777" w:rsidR="00A81AB7" w:rsidRPr="00425129" w:rsidRDefault="00A81AB7" w:rsidP="00E5769F">
            <w:pPr>
              <w:pStyle w:val="SPLinfo"/>
              <w:rPr>
                <w:i w:val="0"/>
                <w:iCs w:val="0"/>
              </w:rPr>
            </w:pPr>
            <w:r w:rsidRPr="00425129">
              <w:rPr>
                <w:i w:val="0"/>
                <w:iCs w:val="0"/>
              </w:rPr>
              <w:t>Een outfit wordt voorgesteld en getoond aan de gebruiker.</w:t>
            </w:r>
          </w:p>
        </w:tc>
      </w:tr>
    </w:tbl>
    <w:p w14:paraId="794822E0" w14:textId="77777777" w:rsidR="00A81AB7" w:rsidRPr="00425129" w:rsidRDefault="00A81AB7" w:rsidP="00A81AB7">
      <w:pPr>
        <w:pStyle w:val="Heading2"/>
      </w:pPr>
    </w:p>
    <w:p w14:paraId="5F6ED938" w14:textId="77777777" w:rsidR="00A81AB7" w:rsidRPr="00425129" w:rsidRDefault="00A81AB7" w:rsidP="00A81AB7">
      <w:pPr>
        <w:pStyle w:val="Heading2"/>
      </w:pPr>
      <w:r w:rsidRPr="00425129">
        <w:t>Functie: Outfits opslaan</w:t>
      </w:r>
    </w:p>
    <w:p w14:paraId="3A901E46" w14:textId="77777777" w:rsidR="00A81AB7" w:rsidRPr="00425129" w:rsidRDefault="00A81AB7" w:rsidP="00A81AB7">
      <w:pPr>
        <w:pStyle w:val="Heading3"/>
      </w:pPr>
      <w:r w:rsidRPr="00425129">
        <w:t>Functionele beschrijving</w:t>
      </w:r>
    </w:p>
    <w:p w14:paraId="45E6309B" w14:textId="77777777" w:rsidR="00A81AB7" w:rsidRPr="00425129" w:rsidRDefault="00A81AB7" w:rsidP="00A81AB7">
      <w:pPr>
        <w:pStyle w:val="SPLinfo"/>
        <w:rPr>
          <w:i w:val="0"/>
          <w:iCs w:val="0"/>
        </w:rPr>
      </w:pPr>
      <w:r w:rsidRPr="00425129">
        <w:rPr>
          <w:i w:val="0"/>
          <w:iCs w:val="0"/>
        </w:rPr>
        <w:t>Gebruiker kan een automatisch samengestelde outfit opslaan in hun persoonlijke outfitlijst als deze bevalt.</w:t>
      </w:r>
    </w:p>
    <w:tbl>
      <w:tblPr>
        <w:tblStyle w:val="GridTable4-Accent1"/>
        <w:tblW w:w="0" w:type="auto"/>
        <w:tblLook w:val="0400" w:firstRow="0" w:lastRow="0" w:firstColumn="0" w:lastColumn="0" w:noHBand="0" w:noVBand="1"/>
      </w:tblPr>
      <w:tblGrid>
        <w:gridCol w:w="2405"/>
        <w:gridCol w:w="3328"/>
        <w:gridCol w:w="3329"/>
      </w:tblGrid>
      <w:tr w:rsidR="00A81AB7" w:rsidRPr="00425129" w14:paraId="36E4E9BF"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AE38799" w14:textId="77777777" w:rsidR="00A81AB7" w:rsidRPr="00425129" w:rsidRDefault="00A81AB7" w:rsidP="00E5769F">
            <w:pPr>
              <w:pStyle w:val="SPLinfo"/>
              <w:rPr>
                <w:i w:val="0"/>
                <w:iCs w:val="0"/>
              </w:rPr>
            </w:pPr>
            <w:r w:rsidRPr="00425129">
              <w:rPr>
                <w:i w:val="0"/>
                <w:iCs w:val="0"/>
              </w:rPr>
              <w:t>Naam van de functie</w:t>
            </w:r>
          </w:p>
        </w:tc>
        <w:tc>
          <w:tcPr>
            <w:tcW w:w="3328" w:type="dxa"/>
          </w:tcPr>
          <w:p w14:paraId="75D5B186" w14:textId="77777777" w:rsidR="00A81AB7" w:rsidRPr="00425129" w:rsidRDefault="00A81AB7" w:rsidP="00E5769F">
            <w:pPr>
              <w:pStyle w:val="SPLinfo"/>
              <w:rPr>
                <w:i w:val="0"/>
                <w:iCs w:val="0"/>
              </w:rPr>
            </w:pPr>
            <w:r w:rsidRPr="00425129">
              <w:rPr>
                <w:i w:val="0"/>
                <w:iCs w:val="0"/>
              </w:rPr>
              <w:t>Outfit opslaan</w:t>
            </w:r>
          </w:p>
        </w:tc>
        <w:tc>
          <w:tcPr>
            <w:tcW w:w="3329" w:type="dxa"/>
          </w:tcPr>
          <w:p w14:paraId="220863AF"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482EA744" w14:textId="77777777" w:rsidTr="00E5769F">
        <w:tc>
          <w:tcPr>
            <w:tcW w:w="2405" w:type="dxa"/>
          </w:tcPr>
          <w:p w14:paraId="06E80E92"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0F83A3C6" w14:textId="77777777" w:rsidR="00A81AB7" w:rsidRPr="00425129" w:rsidRDefault="00A81AB7" w:rsidP="00E5769F">
            <w:pPr>
              <w:pStyle w:val="SPLinfo"/>
              <w:rPr>
                <w:i w:val="0"/>
                <w:iCs w:val="0"/>
              </w:rPr>
            </w:pPr>
            <w:r w:rsidRPr="00425129">
              <w:rPr>
                <w:i w:val="0"/>
                <w:iCs w:val="0"/>
              </w:rPr>
              <w:t>Gebruiker</w:t>
            </w:r>
          </w:p>
        </w:tc>
      </w:tr>
      <w:tr w:rsidR="00A81AB7" w:rsidRPr="00425129" w14:paraId="6261E941"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40D3A85B"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12EE7DEF" w14:textId="77777777" w:rsidR="00A81AB7" w:rsidRPr="00425129" w:rsidRDefault="00A81AB7" w:rsidP="00E5769F">
            <w:pPr>
              <w:pStyle w:val="SPLinfo"/>
              <w:rPr>
                <w:i w:val="0"/>
                <w:iCs w:val="0"/>
              </w:rPr>
            </w:pPr>
            <w:r w:rsidRPr="00425129">
              <w:rPr>
                <w:i w:val="0"/>
                <w:iCs w:val="0"/>
              </w:rPr>
              <w:t>Automatisch outfit gegenereerd</w:t>
            </w:r>
          </w:p>
        </w:tc>
      </w:tr>
      <w:tr w:rsidR="00A81AB7" w:rsidRPr="00425129" w14:paraId="43D91B28" w14:textId="77777777" w:rsidTr="00E5769F">
        <w:tc>
          <w:tcPr>
            <w:tcW w:w="2405" w:type="dxa"/>
          </w:tcPr>
          <w:p w14:paraId="613E3BA0"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2B82613D" w14:textId="77777777" w:rsidR="00A81AB7" w:rsidRPr="00425129" w:rsidRDefault="00A81AB7" w:rsidP="00E5769F">
            <w:pPr>
              <w:pStyle w:val="SPLinfo"/>
              <w:rPr>
                <w:i w:val="0"/>
                <w:iCs w:val="0"/>
              </w:rPr>
            </w:pPr>
            <w:r w:rsidRPr="00425129">
              <w:rPr>
                <w:i w:val="0"/>
                <w:iCs w:val="0"/>
              </w:rPr>
              <w:t>Klik op ‘opslaan’ bij outfit.</w:t>
            </w:r>
          </w:p>
        </w:tc>
      </w:tr>
      <w:tr w:rsidR="00A81AB7" w:rsidRPr="00425129" w14:paraId="06D23C6E"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7AF397A2"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6E0D1457" w14:textId="77777777" w:rsidR="00A81AB7" w:rsidRPr="00425129" w:rsidRDefault="00A81AB7" w:rsidP="00E5769F">
            <w:pPr>
              <w:pStyle w:val="SPLinfo"/>
              <w:rPr>
                <w:i w:val="0"/>
                <w:iCs w:val="0"/>
              </w:rPr>
            </w:pPr>
            <w:r w:rsidRPr="00425129">
              <w:rPr>
                <w:i w:val="0"/>
                <w:iCs w:val="0"/>
              </w:rPr>
              <w:t>Geen outfit geselecteerd -&gt; foutmelding</w:t>
            </w:r>
          </w:p>
        </w:tc>
      </w:tr>
      <w:tr w:rsidR="00A81AB7" w:rsidRPr="00425129" w14:paraId="0BCD337F" w14:textId="77777777" w:rsidTr="00E5769F">
        <w:tc>
          <w:tcPr>
            <w:tcW w:w="2405" w:type="dxa"/>
          </w:tcPr>
          <w:p w14:paraId="4A64EDF3"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1D0960A4" w14:textId="77777777" w:rsidR="00A81AB7" w:rsidRPr="00425129" w:rsidRDefault="00A81AB7" w:rsidP="00E5769F">
            <w:pPr>
              <w:pStyle w:val="SPLinfo"/>
              <w:rPr>
                <w:i w:val="0"/>
                <w:iCs w:val="0"/>
              </w:rPr>
            </w:pPr>
            <w:r w:rsidRPr="00425129">
              <w:rPr>
                <w:i w:val="0"/>
                <w:iCs w:val="0"/>
              </w:rPr>
              <w:t>Outfit is opgeslagen in de persoonlijke outfitlijst.</w:t>
            </w:r>
          </w:p>
        </w:tc>
      </w:tr>
    </w:tbl>
    <w:p w14:paraId="5A3D404A" w14:textId="77777777" w:rsidR="00A81AB7" w:rsidRPr="00425129" w:rsidRDefault="00A81AB7" w:rsidP="00A81AB7"/>
    <w:p w14:paraId="7AD836B6" w14:textId="77777777" w:rsidR="00A81AB7" w:rsidRPr="00425129" w:rsidRDefault="00A81AB7" w:rsidP="00A81AB7">
      <w:pPr>
        <w:pStyle w:val="Heading2"/>
      </w:pPr>
      <w:r w:rsidRPr="00425129">
        <w:t>Functie: Outfits beheren</w:t>
      </w:r>
    </w:p>
    <w:p w14:paraId="53B7F088" w14:textId="77777777" w:rsidR="00A81AB7" w:rsidRPr="00425129" w:rsidRDefault="00A81AB7" w:rsidP="00A81AB7">
      <w:pPr>
        <w:pStyle w:val="Heading3"/>
      </w:pPr>
      <w:r w:rsidRPr="00425129">
        <w:t>Functionele beschrijving</w:t>
      </w:r>
    </w:p>
    <w:p w14:paraId="52937A88" w14:textId="77777777" w:rsidR="00A81AB7" w:rsidRPr="00425129" w:rsidRDefault="00A81AB7" w:rsidP="00A81AB7">
      <w:pPr>
        <w:pStyle w:val="SPLinfo"/>
        <w:rPr>
          <w:i w:val="0"/>
          <w:iCs w:val="0"/>
        </w:rPr>
      </w:pPr>
      <w:r w:rsidRPr="00425129">
        <w:rPr>
          <w:i w:val="0"/>
          <w:iCs w:val="0"/>
        </w:rPr>
        <w:t>Gebruikers kunnen opgeslagen outfits bekijken, aanpassen of verwijderen</w:t>
      </w:r>
    </w:p>
    <w:tbl>
      <w:tblPr>
        <w:tblStyle w:val="GridTable4-Accent1"/>
        <w:tblW w:w="0" w:type="auto"/>
        <w:tblLook w:val="0400" w:firstRow="0" w:lastRow="0" w:firstColumn="0" w:lastColumn="0" w:noHBand="0" w:noVBand="1"/>
      </w:tblPr>
      <w:tblGrid>
        <w:gridCol w:w="2405"/>
        <w:gridCol w:w="3328"/>
        <w:gridCol w:w="3329"/>
      </w:tblGrid>
      <w:tr w:rsidR="00A81AB7" w:rsidRPr="00425129" w14:paraId="1263B548"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7ED0872C" w14:textId="77777777" w:rsidR="00A81AB7" w:rsidRPr="00425129" w:rsidRDefault="00A81AB7" w:rsidP="00E5769F">
            <w:pPr>
              <w:pStyle w:val="SPLinfo"/>
              <w:rPr>
                <w:i w:val="0"/>
                <w:iCs w:val="0"/>
              </w:rPr>
            </w:pPr>
            <w:r w:rsidRPr="00425129">
              <w:rPr>
                <w:i w:val="0"/>
                <w:iCs w:val="0"/>
              </w:rPr>
              <w:lastRenderedPageBreak/>
              <w:t>Naam van de functie</w:t>
            </w:r>
          </w:p>
        </w:tc>
        <w:tc>
          <w:tcPr>
            <w:tcW w:w="3328" w:type="dxa"/>
          </w:tcPr>
          <w:p w14:paraId="20DEA609" w14:textId="77777777" w:rsidR="00A81AB7" w:rsidRPr="00425129" w:rsidRDefault="00A81AB7" w:rsidP="00E5769F">
            <w:pPr>
              <w:pStyle w:val="SPLinfo"/>
              <w:rPr>
                <w:i w:val="0"/>
                <w:iCs w:val="0"/>
              </w:rPr>
            </w:pPr>
            <w:r w:rsidRPr="00425129">
              <w:rPr>
                <w:i w:val="0"/>
                <w:iCs w:val="0"/>
              </w:rPr>
              <w:t>Outfits beheren</w:t>
            </w:r>
          </w:p>
        </w:tc>
        <w:tc>
          <w:tcPr>
            <w:tcW w:w="3329" w:type="dxa"/>
          </w:tcPr>
          <w:p w14:paraId="18947546" w14:textId="77777777" w:rsidR="00A81AB7" w:rsidRPr="00425129" w:rsidRDefault="00A81AB7" w:rsidP="00E5769F">
            <w:pPr>
              <w:pStyle w:val="SPLinfo"/>
              <w:rPr>
                <w:i w:val="0"/>
                <w:iCs w:val="0"/>
              </w:rPr>
            </w:pPr>
            <w:r w:rsidRPr="00425129">
              <w:rPr>
                <w:i w:val="0"/>
                <w:iCs w:val="0"/>
              </w:rPr>
              <w:t>Prioriteit: M (</w:t>
            </w:r>
            <w:proofErr w:type="spellStart"/>
            <w:r w:rsidRPr="00425129">
              <w:rPr>
                <w:i w:val="0"/>
                <w:iCs w:val="0"/>
              </w:rPr>
              <w:t>MoSCoW</w:t>
            </w:r>
            <w:proofErr w:type="spellEnd"/>
            <w:r w:rsidRPr="00425129">
              <w:rPr>
                <w:i w:val="0"/>
                <w:iCs w:val="0"/>
              </w:rPr>
              <w:t>)</w:t>
            </w:r>
          </w:p>
        </w:tc>
      </w:tr>
      <w:tr w:rsidR="00A81AB7" w:rsidRPr="00425129" w14:paraId="2BBF0E42" w14:textId="77777777" w:rsidTr="00E5769F">
        <w:tc>
          <w:tcPr>
            <w:tcW w:w="2405" w:type="dxa"/>
          </w:tcPr>
          <w:p w14:paraId="162E3D23"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06EC211D" w14:textId="77777777" w:rsidR="00A81AB7" w:rsidRPr="00425129" w:rsidRDefault="00A81AB7" w:rsidP="00E5769F">
            <w:pPr>
              <w:pStyle w:val="SPLinfo"/>
              <w:rPr>
                <w:i w:val="0"/>
                <w:iCs w:val="0"/>
              </w:rPr>
            </w:pPr>
            <w:r w:rsidRPr="00425129">
              <w:rPr>
                <w:i w:val="0"/>
                <w:iCs w:val="0"/>
              </w:rPr>
              <w:t>Gebruiker</w:t>
            </w:r>
          </w:p>
        </w:tc>
      </w:tr>
      <w:tr w:rsidR="00A81AB7" w:rsidRPr="00425129" w14:paraId="6849AEDA"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5B92C0B5"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27F7CB94" w14:textId="77777777" w:rsidR="00A81AB7" w:rsidRPr="00425129" w:rsidRDefault="00A81AB7" w:rsidP="00E5769F">
            <w:pPr>
              <w:pStyle w:val="SPLinfo"/>
              <w:rPr>
                <w:i w:val="0"/>
                <w:iCs w:val="0"/>
              </w:rPr>
            </w:pPr>
            <w:r w:rsidRPr="00425129">
              <w:rPr>
                <w:i w:val="0"/>
                <w:iCs w:val="0"/>
              </w:rPr>
              <w:t>Ingelogd</w:t>
            </w:r>
          </w:p>
        </w:tc>
      </w:tr>
      <w:tr w:rsidR="00A81AB7" w:rsidRPr="00425129" w14:paraId="6308E459" w14:textId="77777777" w:rsidTr="00E5769F">
        <w:tc>
          <w:tcPr>
            <w:tcW w:w="2405" w:type="dxa"/>
          </w:tcPr>
          <w:p w14:paraId="6DC5C2F9"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56D5CC3B" w14:textId="77777777" w:rsidR="00A81AB7" w:rsidRPr="00425129" w:rsidRDefault="00A81AB7" w:rsidP="00E5769F">
            <w:pPr>
              <w:pStyle w:val="SPLinfo"/>
              <w:rPr>
                <w:i w:val="0"/>
                <w:iCs w:val="0"/>
              </w:rPr>
            </w:pPr>
            <w:r w:rsidRPr="00425129">
              <w:rPr>
                <w:i w:val="0"/>
                <w:iCs w:val="0"/>
              </w:rPr>
              <w:t>Lijst met outfits bekijken, wijzigen of verwijderen.</w:t>
            </w:r>
          </w:p>
        </w:tc>
      </w:tr>
      <w:tr w:rsidR="00A81AB7" w:rsidRPr="00425129" w14:paraId="163A6C6C"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672D2044"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493BCD29" w14:textId="77777777" w:rsidR="00A81AB7" w:rsidRPr="00425129" w:rsidRDefault="00A81AB7" w:rsidP="00E5769F">
            <w:pPr>
              <w:pStyle w:val="SPLinfo"/>
              <w:rPr>
                <w:i w:val="0"/>
                <w:iCs w:val="0"/>
              </w:rPr>
            </w:pPr>
            <w:r w:rsidRPr="00425129">
              <w:rPr>
                <w:i w:val="0"/>
                <w:iCs w:val="0"/>
              </w:rPr>
              <w:t>Geen outfits opgeslagen -&gt; melding “Nog geen outfits opgeslagen”</w:t>
            </w:r>
          </w:p>
        </w:tc>
      </w:tr>
      <w:tr w:rsidR="00A81AB7" w:rsidRPr="00221090" w14:paraId="00CD23A9" w14:textId="77777777" w:rsidTr="00E5769F">
        <w:tc>
          <w:tcPr>
            <w:tcW w:w="2405" w:type="dxa"/>
          </w:tcPr>
          <w:p w14:paraId="5A5E2C7F"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69DDE5FE" w14:textId="77777777" w:rsidR="00A81AB7" w:rsidRPr="00A81AB7" w:rsidRDefault="00A81AB7" w:rsidP="00E5769F">
            <w:pPr>
              <w:pStyle w:val="SPLinfo"/>
              <w:rPr>
                <w:i w:val="0"/>
                <w:iCs w:val="0"/>
                <w:lang w:val="en-GB"/>
              </w:rPr>
            </w:pPr>
            <w:r w:rsidRPr="00A81AB7">
              <w:rPr>
                <w:i w:val="0"/>
                <w:iCs w:val="0"/>
                <w:lang w:val="en-GB"/>
              </w:rPr>
              <w:t xml:space="preserve">Outfits </w:t>
            </w:r>
            <w:proofErr w:type="spellStart"/>
            <w:r w:rsidRPr="00A81AB7">
              <w:rPr>
                <w:i w:val="0"/>
                <w:iCs w:val="0"/>
                <w:lang w:val="en-GB"/>
              </w:rPr>
              <w:t>zijn</w:t>
            </w:r>
            <w:proofErr w:type="spellEnd"/>
            <w:r w:rsidRPr="00A81AB7">
              <w:rPr>
                <w:i w:val="0"/>
                <w:iCs w:val="0"/>
                <w:lang w:val="en-GB"/>
              </w:rPr>
              <w:t xml:space="preserve"> up-to-date</w:t>
            </w:r>
          </w:p>
        </w:tc>
      </w:tr>
    </w:tbl>
    <w:p w14:paraId="58DDAA76" w14:textId="77777777" w:rsidR="00A81AB7" w:rsidRPr="00A81AB7" w:rsidRDefault="00A81AB7" w:rsidP="00A81AB7">
      <w:pPr>
        <w:rPr>
          <w:lang w:val="en-GB"/>
        </w:rPr>
      </w:pPr>
    </w:p>
    <w:p w14:paraId="4AE1672E" w14:textId="77777777" w:rsidR="00A81AB7" w:rsidRPr="00425129" w:rsidRDefault="00A81AB7" w:rsidP="00A81AB7">
      <w:pPr>
        <w:pStyle w:val="Heading2"/>
      </w:pPr>
      <w:r w:rsidRPr="00425129">
        <w:t xml:space="preserve">Functie: Persoonlijke voorkeuren instellen </w:t>
      </w:r>
    </w:p>
    <w:p w14:paraId="44402DBF" w14:textId="77777777" w:rsidR="00A81AB7" w:rsidRPr="00425129" w:rsidRDefault="00A81AB7" w:rsidP="00A81AB7">
      <w:pPr>
        <w:pStyle w:val="Heading3"/>
      </w:pPr>
      <w:r w:rsidRPr="00425129">
        <w:t>Functionele beschrijving</w:t>
      </w:r>
    </w:p>
    <w:p w14:paraId="6D27D0A6" w14:textId="77777777" w:rsidR="00A81AB7" w:rsidRPr="00425129" w:rsidRDefault="00A81AB7" w:rsidP="00A81AB7">
      <w:pPr>
        <w:pStyle w:val="SPLinfo"/>
        <w:rPr>
          <w:i w:val="0"/>
          <w:iCs w:val="0"/>
        </w:rPr>
      </w:pPr>
      <w:r w:rsidRPr="00425129">
        <w:rPr>
          <w:i w:val="0"/>
          <w:iCs w:val="0"/>
        </w:rPr>
        <w:t>Gebruiker kan aangeven of ze het snel koud/warm hebben, zodat outfits hierop afgestemd worden.</w:t>
      </w:r>
    </w:p>
    <w:tbl>
      <w:tblPr>
        <w:tblStyle w:val="GridTable4-Accent1"/>
        <w:tblW w:w="0" w:type="auto"/>
        <w:tblLook w:val="0400" w:firstRow="0" w:lastRow="0" w:firstColumn="0" w:lastColumn="0" w:noHBand="0" w:noVBand="1"/>
      </w:tblPr>
      <w:tblGrid>
        <w:gridCol w:w="2405"/>
        <w:gridCol w:w="3328"/>
        <w:gridCol w:w="3329"/>
      </w:tblGrid>
      <w:tr w:rsidR="00A81AB7" w:rsidRPr="00425129" w14:paraId="7AC10530"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B7C6F76" w14:textId="77777777" w:rsidR="00A81AB7" w:rsidRPr="00425129" w:rsidRDefault="00A81AB7" w:rsidP="00E5769F">
            <w:pPr>
              <w:pStyle w:val="SPLinfo"/>
              <w:rPr>
                <w:i w:val="0"/>
                <w:iCs w:val="0"/>
              </w:rPr>
            </w:pPr>
            <w:r w:rsidRPr="00425129">
              <w:rPr>
                <w:i w:val="0"/>
                <w:iCs w:val="0"/>
              </w:rPr>
              <w:t>Naam van de functie</w:t>
            </w:r>
          </w:p>
        </w:tc>
        <w:tc>
          <w:tcPr>
            <w:tcW w:w="3328" w:type="dxa"/>
          </w:tcPr>
          <w:p w14:paraId="5FCCBEC8" w14:textId="77777777" w:rsidR="00A81AB7" w:rsidRPr="00425129" w:rsidRDefault="00A81AB7" w:rsidP="00E5769F">
            <w:pPr>
              <w:pStyle w:val="SPLinfo"/>
              <w:rPr>
                <w:i w:val="0"/>
                <w:iCs w:val="0"/>
              </w:rPr>
            </w:pPr>
            <w:r w:rsidRPr="00425129">
              <w:rPr>
                <w:i w:val="0"/>
                <w:iCs w:val="0"/>
              </w:rPr>
              <w:t>Persoonlijke voorkeuren</w:t>
            </w:r>
          </w:p>
        </w:tc>
        <w:tc>
          <w:tcPr>
            <w:tcW w:w="3329" w:type="dxa"/>
          </w:tcPr>
          <w:p w14:paraId="4CBFF258" w14:textId="77777777" w:rsidR="00A81AB7" w:rsidRPr="00425129" w:rsidRDefault="00A81AB7" w:rsidP="00E5769F">
            <w:pPr>
              <w:pStyle w:val="SPLinfo"/>
              <w:rPr>
                <w:i w:val="0"/>
                <w:iCs w:val="0"/>
              </w:rPr>
            </w:pPr>
            <w:r w:rsidRPr="00425129">
              <w:rPr>
                <w:i w:val="0"/>
                <w:iCs w:val="0"/>
              </w:rPr>
              <w:t>Prioriteit: C (</w:t>
            </w:r>
            <w:proofErr w:type="spellStart"/>
            <w:r w:rsidRPr="00425129">
              <w:rPr>
                <w:i w:val="0"/>
                <w:iCs w:val="0"/>
              </w:rPr>
              <w:t>MoSCoW</w:t>
            </w:r>
            <w:proofErr w:type="spellEnd"/>
            <w:r w:rsidRPr="00425129">
              <w:rPr>
                <w:i w:val="0"/>
                <w:iCs w:val="0"/>
              </w:rPr>
              <w:t>)</w:t>
            </w:r>
          </w:p>
        </w:tc>
      </w:tr>
      <w:tr w:rsidR="00A81AB7" w:rsidRPr="00425129" w14:paraId="1F37256E" w14:textId="77777777" w:rsidTr="00E5769F">
        <w:tc>
          <w:tcPr>
            <w:tcW w:w="2405" w:type="dxa"/>
          </w:tcPr>
          <w:p w14:paraId="59F0FFDE" w14:textId="77777777" w:rsidR="00A81AB7" w:rsidRPr="00425129" w:rsidRDefault="00A81AB7" w:rsidP="00E5769F">
            <w:pPr>
              <w:pStyle w:val="SPLinfo"/>
              <w:rPr>
                <w:i w:val="0"/>
                <w:iCs w:val="0"/>
              </w:rPr>
            </w:pPr>
            <w:r w:rsidRPr="00425129">
              <w:rPr>
                <w:i w:val="0"/>
                <w:iCs w:val="0"/>
              </w:rPr>
              <w:t>Actor</w:t>
            </w:r>
          </w:p>
        </w:tc>
        <w:tc>
          <w:tcPr>
            <w:tcW w:w="6657" w:type="dxa"/>
            <w:gridSpan w:val="2"/>
          </w:tcPr>
          <w:p w14:paraId="0D94C430" w14:textId="77777777" w:rsidR="00A81AB7" w:rsidRPr="00425129" w:rsidRDefault="00A81AB7" w:rsidP="00E5769F">
            <w:pPr>
              <w:pStyle w:val="SPLinfo"/>
              <w:rPr>
                <w:i w:val="0"/>
                <w:iCs w:val="0"/>
              </w:rPr>
            </w:pPr>
            <w:r w:rsidRPr="00425129">
              <w:rPr>
                <w:i w:val="0"/>
                <w:iCs w:val="0"/>
              </w:rPr>
              <w:t>Gebruiker</w:t>
            </w:r>
          </w:p>
        </w:tc>
      </w:tr>
      <w:tr w:rsidR="00A81AB7" w:rsidRPr="00425129" w14:paraId="255DDA09"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21A3A516" w14:textId="77777777" w:rsidR="00A81AB7" w:rsidRPr="00425129" w:rsidRDefault="00A81AB7" w:rsidP="00E5769F">
            <w:pPr>
              <w:pStyle w:val="SPLinfo"/>
              <w:rPr>
                <w:i w:val="0"/>
                <w:iCs w:val="0"/>
              </w:rPr>
            </w:pPr>
            <w:r w:rsidRPr="00425129">
              <w:rPr>
                <w:i w:val="0"/>
                <w:iCs w:val="0"/>
              </w:rPr>
              <w:t>Preconditie</w:t>
            </w:r>
          </w:p>
        </w:tc>
        <w:tc>
          <w:tcPr>
            <w:tcW w:w="6657" w:type="dxa"/>
            <w:gridSpan w:val="2"/>
          </w:tcPr>
          <w:p w14:paraId="1E00F258" w14:textId="77777777" w:rsidR="00A81AB7" w:rsidRPr="00425129" w:rsidRDefault="00A81AB7" w:rsidP="00E5769F">
            <w:pPr>
              <w:pStyle w:val="SPLinfo"/>
              <w:rPr>
                <w:i w:val="0"/>
                <w:iCs w:val="0"/>
              </w:rPr>
            </w:pPr>
            <w:r w:rsidRPr="00425129">
              <w:rPr>
                <w:i w:val="0"/>
                <w:iCs w:val="0"/>
              </w:rPr>
              <w:t>Ingelogd</w:t>
            </w:r>
          </w:p>
        </w:tc>
      </w:tr>
      <w:tr w:rsidR="00A81AB7" w:rsidRPr="00425129" w14:paraId="308DF0E5" w14:textId="77777777" w:rsidTr="00E5769F">
        <w:tc>
          <w:tcPr>
            <w:tcW w:w="2405" w:type="dxa"/>
          </w:tcPr>
          <w:p w14:paraId="1C824A5D" w14:textId="77777777" w:rsidR="00A81AB7" w:rsidRPr="00425129" w:rsidRDefault="00A81AB7" w:rsidP="00E5769F">
            <w:pPr>
              <w:pStyle w:val="SPLinfo"/>
              <w:rPr>
                <w:i w:val="0"/>
                <w:iCs w:val="0"/>
              </w:rPr>
            </w:pPr>
            <w:r w:rsidRPr="00425129">
              <w:rPr>
                <w:i w:val="0"/>
                <w:iCs w:val="0"/>
              </w:rPr>
              <w:t>Beschrijving</w:t>
            </w:r>
          </w:p>
        </w:tc>
        <w:tc>
          <w:tcPr>
            <w:tcW w:w="6657" w:type="dxa"/>
            <w:gridSpan w:val="2"/>
          </w:tcPr>
          <w:p w14:paraId="4D6B8303" w14:textId="77777777" w:rsidR="00A81AB7" w:rsidRPr="00425129" w:rsidRDefault="00A81AB7" w:rsidP="00E5769F">
            <w:pPr>
              <w:pStyle w:val="SPLinfo"/>
              <w:rPr>
                <w:i w:val="0"/>
                <w:iCs w:val="0"/>
              </w:rPr>
            </w:pPr>
            <w:r w:rsidRPr="00425129">
              <w:rPr>
                <w:i w:val="0"/>
                <w:iCs w:val="0"/>
              </w:rPr>
              <w:t>Instellen voorkeuren (bijvoorbeeld snel koud)</w:t>
            </w:r>
          </w:p>
        </w:tc>
      </w:tr>
      <w:tr w:rsidR="00A81AB7" w:rsidRPr="00425129" w14:paraId="62C0D253" w14:textId="77777777" w:rsidTr="00E5769F">
        <w:trPr>
          <w:cnfStyle w:val="000000100000" w:firstRow="0" w:lastRow="0" w:firstColumn="0" w:lastColumn="0" w:oddVBand="0" w:evenVBand="0" w:oddHBand="1" w:evenHBand="0" w:firstRowFirstColumn="0" w:firstRowLastColumn="0" w:lastRowFirstColumn="0" w:lastRowLastColumn="0"/>
        </w:trPr>
        <w:tc>
          <w:tcPr>
            <w:tcW w:w="2405" w:type="dxa"/>
          </w:tcPr>
          <w:p w14:paraId="505F3CC2" w14:textId="77777777" w:rsidR="00A81AB7" w:rsidRPr="00425129" w:rsidRDefault="00A81AB7" w:rsidP="00E5769F">
            <w:pPr>
              <w:pStyle w:val="SPLinfo"/>
              <w:rPr>
                <w:i w:val="0"/>
                <w:iCs w:val="0"/>
              </w:rPr>
            </w:pPr>
            <w:r w:rsidRPr="00425129">
              <w:rPr>
                <w:i w:val="0"/>
                <w:iCs w:val="0"/>
              </w:rPr>
              <w:t>Uitzonderingen</w:t>
            </w:r>
          </w:p>
        </w:tc>
        <w:tc>
          <w:tcPr>
            <w:tcW w:w="6657" w:type="dxa"/>
            <w:gridSpan w:val="2"/>
          </w:tcPr>
          <w:p w14:paraId="70AAC7D3" w14:textId="77777777" w:rsidR="00A81AB7" w:rsidRPr="00425129" w:rsidRDefault="00A81AB7" w:rsidP="00E5769F">
            <w:pPr>
              <w:pStyle w:val="SPLinfo"/>
              <w:rPr>
                <w:i w:val="0"/>
                <w:iCs w:val="0"/>
              </w:rPr>
            </w:pPr>
            <w:r w:rsidRPr="00425129">
              <w:rPr>
                <w:i w:val="0"/>
                <w:iCs w:val="0"/>
              </w:rPr>
              <w:t>Geen keuze -&gt; standaardinstellingen worden gebruikt.</w:t>
            </w:r>
          </w:p>
        </w:tc>
      </w:tr>
      <w:tr w:rsidR="00A81AB7" w:rsidRPr="00425129" w14:paraId="60D1EF19" w14:textId="77777777" w:rsidTr="00E5769F">
        <w:tc>
          <w:tcPr>
            <w:tcW w:w="2405" w:type="dxa"/>
          </w:tcPr>
          <w:p w14:paraId="1A51B0EB" w14:textId="77777777" w:rsidR="00A81AB7" w:rsidRPr="00425129" w:rsidRDefault="00A81AB7" w:rsidP="00E5769F">
            <w:pPr>
              <w:pStyle w:val="SPLinfo"/>
              <w:rPr>
                <w:i w:val="0"/>
                <w:iCs w:val="0"/>
              </w:rPr>
            </w:pPr>
            <w:r w:rsidRPr="00425129">
              <w:rPr>
                <w:i w:val="0"/>
                <w:iCs w:val="0"/>
              </w:rPr>
              <w:t>Postconditie</w:t>
            </w:r>
          </w:p>
        </w:tc>
        <w:tc>
          <w:tcPr>
            <w:tcW w:w="6657" w:type="dxa"/>
            <w:gridSpan w:val="2"/>
          </w:tcPr>
          <w:p w14:paraId="4AFCD706" w14:textId="77777777" w:rsidR="00A81AB7" w:rsidRPr="00425129" w:rsidRDefault="00A81AB7" w:rsidP="00E5769F">
            <w:pPr>
              <w:pStyle w:val="SPLinfo"/>
              <w:rPr>
                <w:i w:val="0"/>
                <w:iCs w:val="0"/>
              </w:rPr>
            </w:pPr>
            <w:r w:rsidRPr="00425129">
              <w:rPr>
                <w:i w:val="0"/>
                <w:iCs w:val="0"/>
              </w:rPr>
              <w:t>Voorkeuren worden gebruikt</w:t>
            </w:r>
            <w:r>
              <w:rPr>
                <w:i w:val="0"/>
                <w:iCs w:val="0"/>
              </w:rPr>
              <w:t xml:space="preserve"> bij outfit suggesties</w:t>
            </w:r>
          </w:p>
        </w:tc>
      </w:tr>
    </w:tbl>
    <w:p w14:paraId="69CD317E" w14:textId="77777777" w:rsidR="00A81AB7" w:rsidRDefault="00A81AB7" w:rsidP="00A81AB7">
      <w:pPr>
        <w:pStyle w:val="NoSpacing"/>
        <w:rPr>
          <w:rStyle w:val="SPLinfoChar"/>
          <w:i w:val="0"/>
          <w:iCs w:val="0"/>
        </w:rPr>
      </w:pPr>
    </w:p>
    <w:p w14:paraId="502038FC" w14:textId="77777777" w:rsidR="00086F73" w:rsidRPr="002C1AAF" w:rsidRDefault="00086F73" w:rsidP="00086F73">
      <w:pPr>
        <w:spacing w:after="0" w:line="276" w:lineRule="auto"/>
        <w:rPr>
          <w:i/>
          <w:iCs/>
        </w:rPr>
      </w:pPr>
    </w:p>
    <w:p w14:paraId="24822208" w14:textId="6FAD14B6" w:rsidR="0015692D" w:rsidRPr="002C1AAF" w:rsidRDefault="00DC10FC" w:rsidP="0086415D">
      <w:pPr>
        <w:pStyle w:val="Heading1"/>
      </w:pPr>
      <w:bookmarkStart w:id="12" w:name="_Toc197935490"/>
      <w:r w:rsidRPr="002C1AAF">
        <w:t>Akkoord opdrachtgever</w:t>
      </w:r>
      <w:bookmarkEnd w:id="12"/>
    </w:p>
    <w:tbl>
      <w:tblPr>
        <w:tblStyle w:val="TableGrid"/>
        <w:tblW w:w="0" w:type="auto"/>
        <w:tblLook w:val="04A0" w:firstRow="1" w:lastRow="0" w:firstColumn="1" w:lastColumn="0" w:noHBand="0" w:noVBand="1"/>
      </w:tblPr>
      <w:tblGrid>
        <w:gridCol w:w="1468"/>
        <w:gridCol w:w="7594"/>
      </w:tblGrid>
      <w:tr w:rsidR="00DC10FC" w:rsidRPr="002C1AAF" w14:paraId="134573AD" w14:textId="77777777" w:rsidTr="00623FB6">
        <w:trPr>
          <w:trHeight w:val="567"/>
        </w:trPr>
        <w:tc>
          <w:tcPr>
            <w:tcW w:w="1468" w:type="dxa"/>
          </w:tcPr>
          <w:p w14:paraId="1E755487" w14:textId="77777777" w:rsidR="00DC10FC" w:rsidRPr="002C1AAF" w:rsidRDefault="00DC10FC" w:rsidP="00B11207">
            <w:pPr>
              <w:pStyle w:val="NoSpacing"/>
            </w:pPr>
            <w:r w:rsidRPr="002C1AAF">
              <w:t>Naam</w:t>
            </w:r>
          </w:p>
        </w:tc>
        <w:tc>
          <w:tcPr>
            <w:tcW w:w="7594" w:type="dxa"/>
          </w:tcPr>
          <w:p w14:paraId="163891FE" w14:textId="77777777" w:rsidR="00DC10FC" w:rsidRPr="002C1AAF" w:rsidRDefault="00DC10FC" w:rsidP="00DC10FC">
            <w:pPr>
              <w:pStyle w:val="NoSpacing"/>
            </w:pPr>
          </w:p>
        </w:tc>
      </w:tr>
      <w:tr w:rsidR="00DC10FC" w:rsidRPr="002C1AAF" w14:paraId="657EA742" w14:textId="77777777" w:rsidTr="00623FB6">
        <w:trPr>
          <w:trHeight w:val="567"/>
        </w:trPr>
        <w:tc>
          <w:tcPr>
            <w:tcW w:w="1468" w:type="dxa"/>
          </w:tcPr>
          <w:p w14:paraId="6A736260" w14:textId="77777777" w:rsidR="00DC10FC" w:rsidRPr="002C1AAF" w:rsidRDefault="00DC10FC" w:rsidP="00B11207">
            <w:pPr>
              <w:pStyle w:val="NoSpacing"/>
            </w:pPr>
            <w:r w:rsidRPr="002C1AAF">
              <w:t>Datum</w:t>
            </w:r>
          </w:p>
        </w:tc>
        <w:tc>
          <w:tcPr>
            <w:tcW w:w="7594" w:type="dxa"/>
          </w:tcPr>
          <w:p w14:paraId="6791F55C" w14:textId="77777777" w:rsidR="00DC10FC" w:rsidRPr="002C1AAF" w:rsidRDefault="00DC10FC" w:rsidP="00DC10FC">
            <w:pPr>
              <w:pStyle w:val="NoSpacing"/>
            </w:pPr>
          </w:p>
        </w:tc>
      </w:tr>
      <w:tr w:rsidR="00DC10FC" w:rsidRPr="002C1AAF" w14:paraId="4D205105" w14:textId="77777777" w:rsidTr="00623FB6">
        <w:trPr>
          <w:trHeight w:val="947"/>
        </w:trPr>
        <w:tc>
          <w:tcPr>
            <w:tcW w:w="1468" w:type="dxa"/>
          </w:tcPr>
          <w:p w14:paraId="46E36AD7" w14:textId="77777777" w:rsidR="00DC10FC" w:rsidRPr="002C1AAF" w:rsidRDefault="00DC10FC" w:rsidP="00B11207">
            <w:pPr>
              <w:pStyle w:val="NoSpacing"/>
            </w:pPr>
            <w:r w:rsidRPr="002C1AAF">
              <w:t>Handtekening</w:t>
            </w:r>
          </w:p>
        </w:tc>
        <w:tc>
          <w:tcPr>
            <w:tcW w:w="7594" w:type="dxa"/>
          </w:tcPr>
          <w:p w14:paraId="1D86881C" w14:textId="77777777" w:rsidR="00DC10FC" w:rsidRPr="002C1AAF" w:rsidRDefault="00DC10FC" w:rsidP="00DC10FC">
            <w:pPr>
              <w:pStyle w:val="NoSpacing"/>
            </w:pPr>
          </w:p>
        </w:tc>
      </w:tr>
    </w:tbl>
    <w:p w14:paraId="38046C76" w14:textId="727808B5" w:rsidR="00ED4D7B" w:rsidRDefault="00ED4D7B"/>
    <w:sectPr w:rsidR="00ED4D7B" w:rsidSect="00847E9F">
      <w:headerReference w:type="even" r:id="rId12"/>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26687" w14:textId="77777777" w:rsidR="00A4102E" w:rsidRPr="002C1AAF" w:rsidRDefault="00A4102E" w:rsidP="008A2B7E">
      <w:pPr>
        <w:spacing w:after="0" w:line="240" w:lineRule="auto"/>
      </w:pPr>
      <w:r w:rsidRPr="002C1AAF">
        <w:separator/>
      </w:r>
    </w:p>
  </w:endnote>
  <w:endnote w:type="continuationSeparator" w:id="0">
    <w:p w14:paraId="501097DA" w14:textId="77777777" w:rsidR="00A4102E" w:rsidRPr="002C1AAF" w:rsidRDefault="00A4102E" w:rsidP="008A2B7E">
      <w:pPr>
        <w:spacing w:after="0" w:line="240" w:lineRule="auto"/>
      </w:pPr>
      <w:r w:rsidRPr="002C1AAF">
        <w:continuationSeparator/>
      </w:r>
    </w:p>
  </w:endnote>
  <w:endnote w:type="continuationNotice" w:id="1">
    <w:p w14:paraId="04D96849" w14:textId="77777777" w:rsidR="00A4102E" w:rsidRPr="002C1AAF" w:rsidRDefault="00A410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8E633" w14:textId="77777777" w:rsidR="007F162D" w:rsidRPr="002C1AAF" w:rsidRDefault="007A41F4" w:rsidP="00BE6996">
    <w:pPr>
      <w:pStyle w:val="Footer"/>
    </w:pPr>
    <w:r w:rsidRPr="002C1AAF">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2C1AAF" w:rsidRDefault="007A41F4" w:rsidP="007A41F4">
                          <w:pPr>
                            <w:rPr>
                              <w:vanish/>
                              <w:sz w:val="16"/>
                              <w:szCs w:val="16"/>
                            </w:rPr>
                          </w:pPr>
                          <w:r w:rsidRPr="002C1AAF">
                            <w:rPr>
                              <w:vanish/>
                              <w:sz w:val="16"/>
                              <w:szCs w:val="16"/>
                            </w:rPr>
                            <w:t xml:space="preserve">Sjabloon versie:  </w:t>
                          </w:r>
                          <w:r w:rsidRPr="002C1AAF">
                            <w:rPr>
                              <w:vanish/>
                              <w:sz w:val="16"/>
                              <w:szCs w:val="16"/>
                            </w:rPr>
                            <w:fldChar w:fldCharType="begin"/>
                          </w:r>
                          <w:r w:rsidRPr="002C1AAF">
                            <w:rPr>
                              <w:vanish/>
                              <w:sz w:val="16"/>
                              <w:szCs w:val="16"/>
                            </w:rPr>
                            <w:instrText xml:space="preserve"> REF SjabloonVersie \h  \* MERGEFORMAT </w:instrText>
                          </w:r>
                          <w:r w:rsidRPr="002C1AAF">
                            <w:rPr>
                              <w:vanish/>
                              <w:sz w:val="16"/>
                              <w:szCs w:val="16"/>
                            </w:rPr>
                          </w:r>
                          <w:r w:rsidRPr="002C1AAF">
                            <w:rPr>
                              <w:vanish/>
                              <w:sz w:val="16"/>
                              <w:szCs w:val="16"/>
                            </w:rPr>
                            <w:fldChar w:fldCharType="separate"/>
                          </w:r>
                          <w:r w:rsidR="004800A3" w:rsidRPr="002C1AAF">
                            <w:rPr>
                              <w:b/>
                              <w:bCs/>
                              <w:vanish/>
                              <w:sz w:val="16"/>
                              <w:szCs w:val="16"/>
                            </w:rPr>
                            <w:t>Fout! Verwijzingsbron niet gevonden.</w:t>
                          </w:r>
                          <w:r w:rsidRPr="002C1AAF">
                            <w:rPr>
                              <w:vanish/>
                              <w:sz w:val="16"/>
                              <w:szCs w:val="16"/>
                            </w:rPr>
                            <w:fldChar w:fldCharType="end"/>
                          </w:r>
                        </w:p>
                        <w:p w14:paraId="14646F41" w14:textId="77777777" w:rsidR="007A41F4" w:rsidRPr="002C1AAF" w:rsidRDefault="007A41F4" w:rsidP="007A41F4">
                          <w:pPr>
                            <w:rPr>
                              <w:vanish/>
                              <w:sz w:val="16"/>
                              <w:szCs w:val="16"/>
                            </w:rPr>
                          </w:pPr>
                        </w:p>
                        <w:p w14:paraId="6C0CCFB3" w14:textId="77777777" w:rsidR="007A41F4" w:rsidRPr="002C1AAF" w:rsidRDefault="007A41F4" w:rsidP="007A41F4">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2C1AAF" w:rsidRDefault="007A41F4" w:rsidP="007A41F4">
                    <w:pPr>
                      <w:rPr>
                        <w:vanish/>
                        <w:sz w:val="16"/>
                        <w:szCs w:val="16"/>
                      </w:rPr>
                    </w:pPr>
                    <w:r w:rsidRPr="002C1AAF">
                      <w:rPr>
                        <w:vanish/>
                        <w:sz w:val="16"/>
                        <w:szCs w:val="16"/>
                      </w:rPr>
                      <w:t xml:space="preserve">Sjabloon versie:  </w:t>
                    </w:r>
                    <w:r w:rsidRPr="002C1AAF">
                      <w:rPr>
                        <w:vanish/>
                        <w:sz w:val="16"/>
                        <w:szCs w:val="16"/>
                      </w:rPr>
                      <w:fldChar w:fldCharType="begin"/>
                    </w:r>
                    <w:r w:rsidRPr="002C1AAF">
                      <w:rPr>
                        <w:vanish/>
                        <w:sz w:val="16"/>
                        <w:szCs w:val="16"/>
                      </w:rPr>
                      <w:instrText xml:space="preserve"> REF SjabloonVersie \h  \* MERGEFORMAT </w:instrText>
                    </w:r>
                    <w:r w:rsidRPr="002C1AAF">
                      <w:rPr>
                        <w:vanish/>
                        <w:sz w:val="16"/>
                        <w:szCs w:val="16"/>
                      </w:rPr>
                    </w:r>
                    <w:r w:rsidRPr="002C1AAF">
                      <w:rPr>
                        <w:vanish/>
                        <w:sz w:val="16"/>
                        <w:szCs w:val="16"/>
                      </w:rPr>
                      <w:fldChar w:fldCharType="separate"/>
                    </w:r>
                    <w:r w:rsidR="004800A3" w:rsidRPr="002C1AAF">
                      <w:rPr>
                        <w:b/>
                        <w:bCs/>
                        <w:vanish/>
                        <w:sz w:val="16"/>
                        <w:szCs w:val="16"/>
                      </w:rPr>
                      <w:t>Fout! Verwijzingsbron niet gevonden.</w:t>
                    </w:r>
                    <w:r w:rsidRPr="002C1AAF">
                      <w:rPr>
                        <w:vanish/>
                        <w:sz w:val="16"/>
                        <w:szCs w:val="16"/>
                      </w:rPr>
                      <w:fldChar w:fldCharType="end"/>
                    </w:r>
                  </w:p>
                  <w:p w14:paraId="14646F41" w14:textId="77777777" w:rsidR="007A41F4" w:rsidRPr="002C1AAF" w:rsidRDefault="007A41F4" w:rsidP="007A41F4">
                    <w:pPr>
                      <w:rPr>
                        <w:vanish/>
                        <w:sz w:val="16"/>
                        <w:szCs w:val="16"/>
                      </w:rPr>
                    </w:pPr>
                  </w:p>
                  <w:p w14:paraId="6C0CCFB3" w14:textId="77777777" w:rsidR="007A41F4" w:rsidRPr="002C1AAF" w:rsidRDefault="007A41F4" w:rsidP="007A41F4">
                    <w:pPr>
                      <w:rPr>
                        <w:vanish/>
                        <w:sz w:val="16"/>
                        <w:szCs w:val="16"/>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2C1AAF">
              <w:rPr>
                <w:sz w:val="16"/>
                <w:szCs w:val="16"/>
              </w:rPr>
              <w:t>© Stichting Praktijkleren</w:t>
            </w:r>
            <w:r w:rsidR="00BE6996" w:rsidRPr="002C1AAF">
              <w:rPr>
                <w:sz w:val="16"/>
                <w:szCs w:val="16"/>
              </w:rPr>
              <w:tab/>
              <w:t>Sjabloon Programma van Eisen</w:t>
            </w:r>
            <w:r w:rsidR="00BE6996" w:rsidRPr="002C1AAF">
              <w:rPr>
                <w:sz w:val="16"/>
                <w:szCs w:val="16"/>
              </w:rPr>
              <w:tab/>
              <w:t>AMO_AO16</w:t>
            </w:r>
            <w:r w:rsidR="00BE6996" w:rsidRPr="002C1AAF">
              <w:rPr>
                <w:sz w:val="16"/>
                <w:szCs w:val="16"/>
              </w:rPr>
              <w:noBreakHyphen/>
              <w:t>PvB_B1</w:t>
            </w:r>
            <w:r w:rsidR="00BE6996" w:rsidRPr="002C1AAF">
              <w:rPr>
                <w:sz w:val="16"/>
                <w:szCs w:val="16"/>
              </w:rPr>
              <w:noBreakHyphen/>
              <w:t>K1_1V1</w:t>
            </w:r>
            <w:r w:rsidR="009F09B7" w:rsidRPr="002C1AAF">
              <w:rPr>
                <w:sz w:val="16"/>
                <w:szCs w:val="16"/>
              </w:rPr>
              <w:t>   </w:t>
            </w:r>
            <w:r w:rsidR="00BE6996" w:rsidRPr="002C1AAF">
              <w:rPr>
                <w:b/>
                <w:bCs/>
                <w:sz w:val="16"/>
                <w:szCs w:val="16"/>
              </w:rPr>
              <w:fldChar w:fldCharType="begin"/>
            </w:r>
            <w:r w:rsidR="00BE6996" w:rsidRPr="002C1AAF">
              <w:rPr>
                <w:b/>
                <w:bCs/>
                <w:sz w:val="16"/>
                <w:szCs w:val="16"/>
              </w:rPr>
              <w:instrText>PAGE</w:instrText>
            </w:r>
            <w:r w:rsidR="00BE6996" w:rsidRPr="002C1AAF">
              <w:rPr>
                <w:b/>
                <w:bCs/>
                <w:sz w:val="16"/>
                <w:szCs w:val="16"/>
              </w:rPr>
              <w:fldChar w:fldCharType="separate"/>
            </w:r>
            <w:r w:rsidR="00BE6996" w:rsidRPr="002C1AAF">
              <w:rPr>
                <w:b/>
                <w:bCs/>
                <w:sz w:val="16"/>
                <w:szCs w:val="16"/>
              </w:rPr>
              <w:t>1</w:t>
            </w:r>
            <w:r w:rsidR="00BE6996" w:rsidRPr="002C1AAF">
              <w:rPr>
                <w:b/>
                <w:bCs/>
                <w:sz w:val="16"/>
                <w:szCs w:val="16"/>
              </w:rPr>
              <w:fldChar w:fldCharType="end"/>
            </w:r>
            <w:r w:rsidR="00BE6996" w:rsidRPr="002C1AAF">
              <w:rPr>
                <w:sz w:val="16"/>
                <w:szCs w:val="16"/>
              </w:rPr>
              <w:t>/</w:t>
            </w:r>
            <w:r w:rsidR="00BE6996" w:rsidRPr="002C1AAF">
              <w:rPr>
                <w:b/>
                <w:bCs/>
                <w:sz w:val="16"/>
                <w:szCs w:val="16"/>
              </w:rPr>
              <w:fldChar w:fldCharType="begin"/>
            </w:r>
            <w:r w:rsidR="00BE6996" w:rsidRPr="002C1AAF">
              <w:rPr>
                <w:b/>
                <w:bCs/>
                <w:sz w:val="16"/>
                <w:szCs w:val="16"/>
              </w:rPr>
              <w:instrText>NUMPAGES</w:instrText>
            </w:r>
            <w:r w:rsidR="00BE6996" w:rsidRPr="002C1AAF">
              <w:rPr>
                <w:b/>
                <w:bCs/>
                <w:sz w:val="16"/>
                <w:szCs w:val="16"/>
              </w:rPr>
              <w:fldChar w:fldCharType="separate"/>
            </w:r>
            <w:r w:rsidR="00F22194" w:rsidRPr="002C1AAF">
              <w:rPr>
                <w:b/>
                <w:bCs/>
                <w:sz w:val="16"/>
                <w:szCs w:val="16"/>
              </w:rPr>
              <w:t>5</w:t>
            </w:r>
            <w:r w:rsidR="00BE6996" w:rsidRPr="002C1AAF">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6C974" w14:textId="088A35B3" w:rsidR="008A2B7E" w:rsidRPr="002C1AAF"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sidRPr="002C1AAF">
          <w:rPr>
            <w:sz w:val="16"/>
            <w:szCs w:val="16"/>
          </w:rPr>
          <w:t>© Stichting Praktijkleren</w:t>
        </w:r>
        <w:r w:rsidR="00F33D86" w:rsidRPr="002C1AAF">
          <w:rPr>
            <w:sz w:val="16"/>
            <w:szCs w:val="16"/>
          </w:rPr>
          <w:tab/>
          <w:t>Programma van eisen</w:t>
        </w:r>
        <w:r w:rsidR="00F33D86" w:rsidRPr="002C1AAF">
          <w:rPr>
            <w:sz w:val="16"/>
            <w:szCs w:val="16"/>
          </w:rPr>
          <w:tab/>
        </w:r>
        <w:r w:rsidR="00F33D86" w:rsidRPr="002C1AAF">
          <w:rPr>
            <w:sz w:val="16"/>
            <w:szCs w:val="16"/>
          </w:rPr>
          <w:tab/>
          <w:t>AMO_AO16</w:t>
        </w:r>
        <w:r w:rsidR="00F33D86" w:rsidRPr="002C1AAF">
          <w:rPr>
            <w:sz w:val="16"/>
            <w:szCs w:val="16"/>
          </w:rPr>
          <w:noBreakHyphen/>
          <w:t>PvB_B1</w:t>
        </w:r>
        <w:r w:rsidR="00F33D86" w:rsidRPr="002C1AAF">
          <w:rPr>
            <w:sz w:val="16"/>
            <w:szCs w:val="16"/>
          </w:rPr>
          <w:noBreakHyphen/>
          <w:t>K1_1V1</w:t>
        </w:r>
        <w:r w:rsidR="00F33D86" w:rsidRPr="002C1AAF">
          <w:rPr>
            <w:sz w:val="16"/>
            <w:szCs w:val="16"/>
          </w:rPr>
          <w:tab/>
        </w:r>
        <w:r w:rsidR="00F33D86" w:rsidRPr="002C1AAF">
          <w:rPr>
            <w:bCs/>
            <w:sz w:val="16"/>
            <w:szCs w:val="16"/>
          </w:rPr>
          <w:fldChar w:fldCharType="begin"/>
        </w:r>
        <w:r w:rsidR="00F33D86" w:rsidRPr="002C1AAF">
          <w:rPr>
            <w:bCs/>
            <w:sz w:val="16"/>
            <w:szCs w:val="16"/>
          </w:rPr>
          <w:instrText>PAGE</w:instrText>
        </w:r>
        <w:r w:rsidR="00F33D86" w:rsidRPr="002C1AAF">
          <w:rPr>
            <w:bCs/>
            <w:sz w:val="16"/>
            <w:szCs w:val="16"/>
          </w:rPr>
          <w:fldChar w:fldCharType="separate"/>
        </w:r>
        <w:r w:rsidR="00CE017C" w:rsidRPr="002C1AAF">
          <w:rPr>
            <w:bCs/>
            <w:sz w:val="16"/>
            <w:szCs w:val="16"/>
          </w:rPr>
          <w:t>3</w:t>
        </w:r>
        <w:r w:rsidR="00F33D86" w:rsidRPr="002C1AAF">
          <w:rPr>
            <w:bCs/>
            <w:sz w:val="16"/>
            <w:szCs w:val="16"/>
          </w:rPr>
          <w:fldChar w:fldCharType="end"/>
        </w:r>
        <w:r w:rsidR="00F33D86" w:rsidRPr="002C1AAF">
          <w:rPr>
            <w:sz w:val="16"/>
            <w:szCs w:val="16"/>
          </w:rPr>
          <w:t>/</w:t>
        </w:r>
        <w:r w:rsidR="00F33D86" w:rsidRPr="002C1AAF">
          <w:rPr>
            <w:bCs/>
            <w:sz w:val="16"/>
            <w:szCs w:val="16"/>
          </w:rPr>
          <w:fldChar w:fldCharType="begin"/>
        </w:r>
        <w:r w:rsidR="00F33D86" w:rsidRPr="002C1AAF">
          <w:rPr>
            <w:bCs/>
            <w:sz w:val="16"/>
            <w:szCs w:val="16"/>
          </w:rPr>
          <w:instrText>NUMPAGES</w:instrText>
        </w:r>
        <w:r w:rsidR="00F33D86" w:rsidRPr="002C1AAF">
          <w:rPr>
            <w:bCs/>
            <w:sz w:val="16"/>
            <w:szCs w:val="16"/>
          </w:rPr>
          <w:fldChar w:fldCharType="separate"/>
        </w:r>
        <w:r w:rsidR="00CE017C" w:rsidRPr="002C1AAF">
          <w:rPr>
            <w:bCs/>
            <w:sz w:val="16"/>
            <w:szCs w:val="16"/>
          </w:rPr>
          <w:t>5</w:t>
        </w:r>
        <w:r w:rsidR="00F33D86" w:rsidRPr="002C1AAF">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5BE6F" w14:textId="77777777" w:rsidR="00B13A7A" w:rsidRPr="002C1AAF" w:rsidRDefault="00B064AF">
    <w:pPr>
      <w:pStyle w:val="Footer"/>
    </w:pPr>
    <w:r w:rsidRPr="002C1AAF">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2C1AAF" w:rsidRDefault="00B064AF" w:rsidP="00B064AF">
                          <w:pPr>
                            <w:rPr>
                              <w:vanish/>
                              <w:sz w:val="16"/>
                              <w:szCs w:val="16"/>
                            </w:rPr>
                          </w:pPr>
                          <w:r w:rsidRPr="002C1AAF">
                            <w:rPr>
                              <w:vanish/>
                              <w:sz w:val="16"/>
                              <w:szCs w:val="16"/>
                            </w:rPr>
                            <w:t xml:space="preserve">Sjabloon versie:  </w:t>
                          </w:r>
                          <w:r w:rsidRPr="002C1AAF">
                            <w:rPr>
                              <w:vanish/>
                              <w:sz w:val="16"/>
                              <w:szCs w:val="16"/>
                            </w:rPr>
                            <w:fldChar w:fldCharType="begin"/>
                          </w:r>
                          <w:r w:rsidRPr="002C1AAF">
                            <w:rPr>
                              <w:vanish/>
                              <w:sz w:val="16"/>
                              <w:szCs w:val="16"/>
                            </w:rPr>
                            <w:instrText xml:space="preserve"> REF SjabloonVersie \h  \* MERGEFORMAT </w:instrText>
                          </w:r>
                          <w:r w:rsidRPr="002C1AAF">
                            <w:rPr>
                              <w:vanish/>
                              <w:sz w:val="16"/>
                              <w:szCs w:val="16"/>
                            </w:rPr>
                          </w:r>
                          <w:r w:rsidRPr="002C1AAF">
                            <w:rPr>
                              <w:vanish/>
                              <w:sz w:val="16"/>
                              <w:szCs w:val="16"/>
                            </w:rPr>
                            <w:fldChar w:fldCharType="separate"/>
                          </w:r>
                          <w:r w:rsidR="004800A3" w:rsidRPr="002C1AAF">
                            <w:rPr>
                              <w:b/>
                              <w:bCs/>
                              <w:vanish/>
                              <w:sz w:val="16"/>
                              <w:szCs w:val="16"/>
                            </w:rPr>
                            <w:t>Fout! Verwijzingsbron niet gevonden.</w:t>
                          </w:r>
                          <w:r w:rsidRPr="002C1AAF">
                            <w:rPr>
                              <w:vanish/>
                              <w:sz w:val="16"/>
                              <w:szCs w:val="16"/>
                            </w:rPr>
                            <w:fldChar w:fldCharType="end"/>
                          </w:r>
                        </w:p>
                        <w:p w14:paraId="1DCB775A" w14:textId="77777777" w:rsidR="00B064AF" w:rsidRPr="002C1AAF" w:rsidRDefault="00B064AF" w:rsidP="00B064AF">
                          <w:pPr>
                            <w:rPr>
                              <w:vanish/>
                              <w:sz w:val="16"/>
                              <w:szCs w:val="16"/>
                            </w:rPr>
                          </w:pPr>
                        </w:p>
                        <w:p w14:paraId="21AE7690" w14:textId="77777777" w:rsidR="00B064AF" w:rsidRPr="002C1AAF" w:rsidRDefault="00B064AF" w:rsidP="00B064AF">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2C1AAF" w:rsidRDefault="00B064AF" w:rsidP="00B064AF">
                    <w:pPr>
                      <w:rPr>
                        <w:vanish/>
                        <w:sz w:val="16"/>
                        <w:szCs w:val="16"/>
                      </w:rPr>
                    </w:pPr>
                    <w:r w:rsidRPr="002C1AAF">
                      <w:rPr>
                        <w:vanish/>
                        <w:sz w:val="16"/>
                        <w:szCs w:val="16"/>
                      </w:rPr>
                      <w:t xml:space="preserve">Sjabloon versie:  </w:t>
                    </w:r>
                    <w:r w:rsidRPr="002C1AAF">
                      <w:rPr>
                        <w:vanish/>
                        <w:sz w:val="16"/>
                        <w:szCs w:val="16"/>
                      </w:rPr>
                      <w:fldChar w:fldCharType="begin"/>
                    </w:r>
                    <w:r w:rsidRPr="002C1AAF">
                      <w:rPr>
                        <w:vanish/>
                        <w:sz w:val="16"/>
                        <w:szCs w:val="16"/>
                      </w:rPr>
                      <w:instrText xml:space="preserve"> REF SjabloonVersie \h  \* MERGEFORMAT </w:instrText>
                    </w:r>
                    <w:r w:rsidRPr="002C1AAF">
                      <w:rPr>
                        <w:vanish/>
                        <w:sz w:val="16"/>
                        <w:szCs w:val="16"/>
                      </w:rPr>
                    </w:r>
                    <w:r w:rsidRPr="002C1AAF">
                      <w:rPr>
                        <w:vanish/>
                        <w:sz w:val="16"/>
                        <w:szCs w:val="16"/>
                      </w:rPr>
                      <w:fldChar w:fldCharType="separate"/>
                    </w:r>
                    <w:r w:rsidR="004800A3" w:rsidRPr="002C1AAF">
                      <w:rPr>
                        <w:b/>
                        <w:bCs/>
                        <w:vanish/>
                        <w:sz w:val="16"/>
                        <w:szCs w:val="16"/>
                      </w:rPr>
                      <w:t>Fout! Verwijzingsbron niet gevonden.</w:t>
                    </w:r>
                    <w:r w:rsidRPr="002C1AAF">
                      <w:rPr>
                        <w:vanish/>
                        <w:sz w:val="16"/>
                        <w:szCs w:val="16"/>
                      </w:rPr>
                      <w:fldChar w:fldCharType="end"/>
                    </w:r>
                  </w:p>
                  <w:p w14:paraId="1DCB775A" w14:textId="77777777" w:rsidR="00B064AF" w:rsidRPr="002C1AAF" w:rsidRDefault="00B064AF" w:rsidP="00B064AF">
                    <w:pPr>
                      <w:rPr>
                        <w:vanish/>
                        <w:sz w:val="16"/>
                        <w:szCs w:val="16"/>
                      </w:rPr>
                    </w:pPr>
                  </w:p>
                  <w:p w14:paraId="21AE7690" w14:textId="77777777" w:rsidR="00B064AF" w:rsidRPr="002C1AAF" w:rsidRDefault="00B064AF" w:rsidP="00B064AF">
                    <w:pPr>
                      <w:rPr>
                        <w:vanish/>
                        <w:sz w:val="16"/>
                        <w:szCs w:val="16"/>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AB8A2" w14:textId="77777777" w:rsidR="00A4102E" w:rsidRPr="002C1AAF" w:rsidRDefault="00A4102E" w:rsidP="008A2B7E">
      <w:pPr>
        <w:spacing w:after="0" w:line="240" w:lineRule="auto"/>
      </w:pPr>
      <w:r w:rsidRPr="002C1AAF">
        <w:separator/>
      </w:r>
    </w:p>
  </w:footnote>
  <w:footnote w:type="continuationSeparator" w:id="0">
    <w:p w14:paraId="5659D6A0" w14:textId="77777777" w:rsidR="00A4102E" w:rsidRPr="002C1AAF" w:rsidRDefault="00A4102E" w:rsidP="008A2B7E">
      <w:pPr>
        <w:spacing w:after="0" w:line="240" w:lineRule="auto"/>
      </w:pPr>
      <w:r w:rsidRPr="002C1AAF">
        <w:continuationSeparator/>
      </w:r>
    </w:p>
  </w:footnote>
  <w:footnote w:type="continuationNotice" w:id="1">
    <w:p w14:paraId="3809C6CD" w14:textId="77777777" w:rsidR="00A4102E" w:rsidRPr="002C1AAF" w:rsidRDefault="00A410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CAECE" w14:textId="77777777" w:rsidR="009F09B7" w:rsidRPr="002C1AAF" w:rsidRDefault="009F09B7">
    <w:pPr>
      <w:pStyle w:val="Header"/>
    </w:pPr>
    <w:r w:rsidRPr="002C1AAF">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7A47B" w14:textId="77777777" w:rsidR="00B11207" w:rsidRPr="002C1AAF" w:rsidRDefault="009F09B7" w:rsidP="009F09B7">
    <w:pPr>
      <w:pStyle w:val="Header"/>
    </w:pPr>
    <w:r w:rsidRPr="002C1AAF">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9F58F6"/>
    <w:multiLevelType w:val="hybridMultilevel"/>
    <w:tmpl w:val="69A0A2F4"/>
    <w:lvl w:ilvl="0" w:tplc="9DEE4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C0D0C59"/>
    <w:multiLevelType w:val="hybridMultilevel"/>
    <w:tmpl w:val="EA62727E"/>
    <w:lvl w:ilvl="0" w:tplc="9DEE4C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166851">
    <w:abstractNumId w:val="1"/>
  </w:num>
  <w:num w:numId="2" w16cid:durableId="882253048">
    <w:abstractNumId w:val="2"/>
  </w:num>
  <w:num w:numId="3" w16cid:durableId="1014303187">
    <w:abstractNumId w:val="0"/>
  </w:num>
  <w:num w:numId="4" w16cid:durableId="1544632138">
    <w:abstractNumId w:val="5"/>
  </w:num>
  <w:num w:numId="5" w16cid:durableId="434862483">
    <w:abstractNumId w:val="4"/>
  </w:num>
  <w:num w:numId="6" w16cid:durableId="986592534">
    <w:abstractNumId w:val="3"/>
  </w:num>
  <w:num w:numId="7" w16cid:durableId="1064068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34B2"/>
    <w:rsid w:val="00054F7C"/>
    <w:rsid w:val="000574C7"/>
    <w:rsid w:val="00086F73"/>
    <w:rsid w:val="00087562"/>
    <w:rsid w:val="0009144A"/>
    <w:rsid w:val="000A6C67"/>
    <w:rsid w:val="000A7E21"/>
    <w:rsid w:val="000D28E8"/>
    <w:rsid w:val="000E557F"/>
    <w:rsid w:val="000E5F37"/>
    <w:rsid w:val="000F6792"/>
    <w:rsid w:val="0010454A"/>
    <w:rsid w:val="00106EF1"/>
    <w:rsid w:val="00120C05"/>
    <w:rsid w:val="0012351B"/>
    <w:rsid w:val="00123E6F"/>
    <w:rsid w:val="00143E4D"/>
    <w:rsid w:val="00145DB2"/>
    <w:rsid w:val="001502A4"/>
    <w:rsid w:val="0015692D"/>
    <w:rsid w:val="00170861"/>
    <w:rsid w:val="001A22FA"/>
    <w:rsid w:val="001A407D"/>
    <w:rsid w:val="001A79BC"/>
    <w:rsid w:val="001B61F8"/>
    <w:rsid w:val="001D1211"/>
    <w:rsid w:val="001D26E8"/>
    <w:rsid w:val="001E45D8"/>
    <w:rsid w:val="00206D35"/>
    <w:rsid w:val="0021245A"/>
    <w:rsid w:val="002173F9"/>
    <w:rsid w:val="00221090"/>
    <w:rsid w:val="00224B0A"/>
    <w:rsid w:val="00227C03"/>
    <w:rsid w:val="00235DF0"/>
    <w:rsid w:val="002373D3"/>
    <w:rsid w:val="00257A1D"/>
    <w:rsid w:val="00287F7B"/>
    <w:rsid w:val="00291E31"/>
    <w:rsid w:val="002A1B18"/>
    <w:rsid w:val="002C1AAF"/>
    <w:rsid w:val="002C6CA9"/>
    <w:rsid w:val="002D5372"/>
    <w:rsid w:val="002E2FEF"/>
    <w:rsid w:val="002E4951"/>
    <w:rsid w:val="002E586E"/>
    <w:rsid w:val="0031032C"/>
    <w:rsid w:val="00323068"/>
    <w:rsid w:val="00336318"/>
    <w:rsid w:val="00350A26"/>
    <w:rsid w:val="00354603"/>
    <w:rsid w:val="00354773"/>
    <w:rsid w:val="00382452"/>
    <w:rsid w:val="003848FC"/>
    <w:rsid w:val="00384DB2"/>
    <w:rsid w:val="003A24CA"/>
    <w:rsid w:val="003A2EE7"/>
    <w:rsid w:val="003D0335"/>
    <w:rsid w:val="003D254A"/>
    <w:rsid w:val="003D74EA"/>
    <w:rsid w:val="003E1D29"/>
    <w:rsid w:val="003E7767"/>
    <w:rsid w:val="003F79DD"/>
    <w:rsid w:val="00410BBD"/>
    <w:rsid w:val="00436361"/>
    <w:rsid w:val="00440A7C"/>
    <w:rsid w:val="00441C2F"/>
    <w:rsid w:val="00442C11"/>
    <w:rsid w:val="00464DA2"/>
    <w:rsid w:val="00465804"/>
    <w:rsid w:val="0046597C"/>
    <w:rsid w:val="004669F7"/>
    <w:rsid w:val="004679D2"/>
    <w:rsid w:val="004749CE"/>
    <w:rsid w:val="00476ACF"/>
    <w:rsid w:val="004800A3"/>
    <w:rsid w:val="00491D11"/>
    <w:rsid w:val="004929DC"/>
    <w:rsid w:val="004B21FF"/>
    <w:rsid w:val="004B5699"/>
    <w:rsid w:val="004D1ED2"/>
    <w:rsid w:val="004F0416"/>
    <w:rsid w:val="0050068F"/>
    <w:rsid w:val="00525704"/>
    <w:rsid w:val="005409A6"/>
    <w:rsid w:val="005621BB"/>
    <w:rsid w:val="00562745"/>
    <w:rsid w:val="00575027"/>
    <w:rsid w:val="005756B2"/>
    <w:rsid w:val="00575F65"/>
    <w:rsid w:val="00577C71"/>
    <w:rsid w:val="0058383B"/>
    <w:rsid w:val="00584270"/>
    <w:rsid w:val="00584C30"/>
    <w:rsid w:val="00587AD9"/>
    <w:rsid w:val="00591D98"/>
    <w:rsid w:val="005A66D9"/>
    <w:rsid w:val="005C58AC"/>
    <w:rsid w:val="005C6C8A"/>
    <w:rsid w:val="005D0910"/>
    <w:rsid w:val="005F713F"/>
    <w:rsid w:val="00623FB6"/>
    <w:rsid w:val="006351D7"/>
    <w:rsid w:val="00641B58"/>
    <w:rsid w:val="00656A59"/>
    <w:rsid w:val="006642D3"/>
    <w:rsid w:val="00664B01"/>
    <w:rsid w:val="00677815"/>
    <w:rsid w:val="00687CF5"/>
    <w:rsid w:val="006924DE"/>
    <w:rsid w:val="0069447D"/>
    <w:rsid w:val="006B55E8"/>
    <w:rsid w:val="006F365B"/>
    <w:rsid w:val="006F7A08"/>
    <w:rsid w:val="00704456"/>
    <w:rsid w:val="00711AA2"/>
    <w:rsid w:val="0071476C"/>
    <w:rsid w:val="00722046"/>
    <w:rsid w:val="007224C3"/>
    <w:rsid w:val="00725920"/>
    <w:rsid w:val="007408C1"/>
    <w:rsid w:val="00741E0E"/>
    <w:rsid w:val="0076561E"/>
    <w:rsid w:val="007657B8"/>
    <w:rsid w:val="007739E7"/>
    <w:rsid w:val="0078225D"/>
    <w:rsid w:val="007A41F4"/>
    <w:rsid w:val="007B4603"/>
    <w:rsid w:val="007C1CE4"/>
    <w:rsid w:val="007E3D3E"/>
    <w:rsid w:val="007E4BFF"/>
    <w:rsid w:val="007F162D"/>
    <w:rsid w:val="007F4FA8"/>
    <w:rsid w:val="00800E27"/>
    <w:rsid w:val="008044CC"/>
    <w:rsid w:val="008145CF"/>
    <w:rsid w:val="00847E9F"/>
    <w:rsid w:val="0085287A"/>
    <w:rsid w:val="0086415D"/>
    <w:rsid w:val="00864B4F"/>
    <w:rsid w:val="00870E91"/>
    <w:rsid w:val="00886E8B"/>
    <w:rsid w:val="00887BB0"/>
    <w:rsid w:val="00896809"/>
    <w:rsid w:val="008A2B7E"/>
    <w:rsid w:val="008A352F"/>
    <w:rsid w:val="008A7051"/>
    <w:rsid w:val="008A796A"/>
    <w:rsid w:val="008D71BC"/>
    <w:rsid w:val="009059A5"/>
    <w:rsid w:val="00906C51"/>
    <w:rsid w:val="00907F82"/>
    <w:rsid w:val="00914B53"/>
    <w:rsid w:val="00920E32"/>
    <w:rsid w:val="00925984"/>
    <w:rsid w:val="009300D1"/>
    <w:rsid w:val="00931345"/>
    <w:rsid w:val="0093389B"/>
    <w:rsid w:val="009500EE"/>
    <w:rsid w:val="0095364C"/>
    <w:rsid w:val="009737B0"/>
    <w:rsid w:val="00975127"/>
    <w:rsid w:val="00984397"/>
    <w:rsid w:val="00996DDF"/>
    <w:rsid w:val="009A3ACB"/>
    <w:rsid w:val="009B011E"/>
    <w:rsid w:val="009B6024"/>
    <w:rsid w:val="009E2113"/>
    <w:rsid w:val="009E553C"/>
    <w:rsid w:val="009E632A"/>
    <w:rsid w:val="009F09B7"/>
    <w:rsid w:val="009F41A2"/>
    <w:rsid w:val="00A12187"/>
    <w:rsid w:val="00A342D6"/>
    <w:rsid w:val="00A4102E"/>
    <w:rsid w:val="00A50A4E"/>
    <w:rsid w:val="00A70BEC"/>
    <w:rsid w:val="00A81AB7"/>
    <w:rsid w:val="00A83112"/>
    <w:rsid w:val="00A90606"/>
    <w:rsid w:val="00A92203"/>
    <w:rsid w:val="00A96680"/>
    <w:rsid w:val="00AA7D76"/>
    <w:rsid w:val="00AC0040"/>
    <w:rsid w:val="00AC2091"/>
    <w:rsid w:val="00AD48DA"/>
    <w:rsid w:val="00AE23A0"/>
    <w:rsid w:val="00AF55D5"/>
    <w:rsid w:val="00B02C24"/>
    <w:rsid w:val="00B041ED"/>
    <w:rsid w:val="00B064AF"/>
    <w:rsid w:val="00B07F54"/>
    <w:rsid w:val="00B11207"/>
    <w:rsid w:val="00B13A7A"/>
    <w:rsid w:val="00B202A4"/>
    <w:rsid w:val="00B2572A"/>
    <w:rsid w:val="00B32499"/>
    <w:rsid w:val="00B3774E"/>
    <w:rsid w:val="00B44610"/>
    <w:rsid w:val="00B44FCD"/>
    <w:rsid w:val="00B54101"/>
    <w:rsid w:val="00B604C0"/>
    <w:rsid w:val="00B7300F"/>
    <w:rsid w:val="00B809B2"/>
    <w:rsid w:val="00B83D12"/>
    <w:rsid w:val="00B843E3"/>
    <w:rsid w:val="00BA3CC7"/>
    <w:rsid w:val="00BE3B69"/>
    <w:rsid w:val="00BE6996"/>
    <w:rsid w:val="00BF450D"/>
    <w:rsid w:val="00C07F69"/>
    <w:rsid w:val="00C11737"/>
    <w:rsid w:val="00C27281"/>
    <w:rsid w:val="00C40AAB"/>
    <w:rsid w:val="00C4200D"/>
    <w:rsid w:val="00C54405"/>
    <w:rsid w:val="00C6710D"/>
    <w:rsid w:val="00C73B29"/>
    <w:rsid w:val="00C73ED0"/>
    <w:rsid w:val="00C852B8"/>
    <w:rsid w:val="00C93D3F"/>
    <w:rsid w:val="00C95FEF"/>
    <w:rsid w:val="00CB3AC6"/>
    <w:rsid w:val="00CC547B"/>
    <w:rsid w:val="00CD31D4"/>
    <w:rsid w:val="00CD69DF"/>
    <w:rsid w:val="00CE017C"/>
    <w:rsid w:val="00CE43C1"/>
    <w:rsid w:val="00D11049"/>
    <w:rsid w:val="00D16A85"/>
    <w:rsid w:val="00D234FE"/>
    <w:rsid w:val="00D2368D"/>
    <w:rsid w:val="00D4186F"/>
    <w:rsid w:val="00D45DB4"/>
    <w:rsid w:val="00D64F4D"/>
    <w:rsid w:val="00D73541"/>
    <w:rsid w:val="00D8343A"/>
    <w:rsid w:val="00D84A64"/>
    <w:rsid w:val="00D919B6"/>
    <w:rsid w:val="00D95726"/>
    <w:rsid w:val="00DA2454"/>
    <w:rsid w:val="00DB2E3B"/>
    <w:rsid w:val="00DB3978"/>
    <w:rsid w:val="00DC10FC"/>
    <w:rsid w:val="00DC2182"/>
    <w:rsid w:val="00DD33C9"/>
    <w:rsid w:val="00DF4D03"/>
    <w:rsid w:val="00DF7C98"/>
    <w:rsid w:val="00E003A2"/>
    <w:rsid w:val="00E0464C"/>
    <w:rsid w:val="00E13067"/>
    <w:rsid w:val="00E25737"/>
    <w:rsid w:val="00E60B5D"/>
    <w:rsid w:val="00E675E1"/>
    <w:rsid w:val="00E72841"/>
    <w:rsid w:val="00E7326A"/>
    <w:rsid w:val="00E80E5E"/>
    <w:rsid w:val="00E84A1F"/>
    <w:rsid w:val="00E94F0C"/>
    <w:rsid w:val="00EA0647"/>
    <w:rsid w:val="00EA388F"/>
    <w:rsid w:val="00EB098B"/>
    <w:rsid w:val="00EB41B2"/>
    <w:rsid w:val="00EC0C48"/>
    <w:rsid w:val="00EC278F"/>
    <w:rsid w:val="00EC7DE3"/>
    <w:rsid w:val="00ED3604"/>
    <w:rsid w:val="00ED4D7B"/>
    <w:rsid w:val="00ED60A5"/>
    <w:rsid w:val="00F15B1A"/>
    <w:rsid w:val="00F22067"/>
    <w:rsid w:val="00F22194"/>
    <w:rsid w:val="00F33D86"/>
    <w:rsid w:val="00F80CDB"/>
    <w:rsid w:val="00F9359B"/>
    <w:rsid w:val="00F95015"/>
    <w:rsid w:val="00F95B80"/>
    <w:rsid w:val="00FB0942"/>
    <w:rsid w:val="00FC1160"/>
    <w:rsid w:val="00FC4AB8"/>
    <w:rsid w:val="00FC4D17"/>
    <w:rsid w:val="00FD107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09144A"/>
    <w:rsid w:val="003B5758"/>
    <w:rsid w:val="004433AD"/>
    <w:rsid w:val="00535E00"/>
    <w:rsid w:val="00711AA2"/>
    <w:rsid w:val="007C5687"/>
    <w:rsid w:val="00864B4F"/>
    <w:rsid w:val="008A60C5"/>
    <w:rsid w:val="00974D62"/>
    <w:rsid w:val="00AC7BEA"/>
    <w:rsid w:val="00C96DF4"/>
    <w:rsid w:val="00D028B4"/>
    <w:rsid w:val="00DE759A"/>
    <w:rsid w:val="00EA38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3" ma:contentTypeDescription="Een nieuw document maken." ma:contentTypeScope="" ma:versionID="35d65af7ea38a1615b91ec5952cc4468">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8cada95f8b013b973f44075de95c20a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2.xml><?xml version="1.0" encoding="utf-8"?>
<ds:datastoreItem xmlns:ds="http://schemas.openxmlformats.org/officeDocument/2006/customXml" ds:itemID="{4D58EFBB-0CDB-4374-8213-73118A989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181</TotalTime>
  <Pages>1</Pages>
  <Words>1673</Words>
  <Characters>9542</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Layla Azarfane</cp:lastModifiedBy>
  <cp:revision>93</cp:revision>
  <cp:lastPrinted>2018-09-01T10:46:00Z</cp:lastPrinted>
  <dcterms:created xsi:type="dcterms:W3CDTF">2022-11-14T13:01:00Z</dcterms:created>
  <dcterms:modified xsi:type="dcterms:W3CDTF">2025-05-14T06:31:00Z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